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4"/>
        <w:tblW w:w="0" w:type="auto"/>
        <w:tblInd w:w="0" w:type="dxa"/>
        <w:tblBorders>
          <w:top w:val="single" w:color="5ED9FE" w:themeColor="accent4" w:themeTint="99" w:sz="4" w:space="0"/>
          <w:left w:val="single" w:color="5ED9FE" w:themeColor="accent4" w:themeTint="99" w:sz="4" w:space="0"/>
          <w:bottom w:val="single" w:color="5ED9FE" w:themeColor="accent4" w:themeTint="99" w:sz="4" w:space="0"/>
          <w:right w:val="single" w:color="5ED9FE" w:themeColor="accent4" w:themeTint="99" w:sz="4" w:space="0"/>
          <w:insideH w:val="single" w:color="5ED9FE" w:themeColor="accent4" w:themeTint="99" w:sz="4" w:space="0"/>
          <w:insideV w:val="single" w:color="5ED9FE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4"/>
        <w:gridCol w:w="4140"/>
        <w:gridCol w:w="992"/>
      </w:tblGrid>
      <w:tr>
        <w:tblPrEx>
          <w:tblBorders>
            <w:top w:val="single" w:color="5ED9FE" w:themeColor="accent4" w:themeTint="99" w:sz="4" w:space="0"/>
            <w:left w:val="single" w:color="5ED9FE" w:themeColor="accent4" w:themeTint="99" w:sz="4" w:space="0"/>
            <w:bottom w:val="single" w:color="5ED9FE" w:themeColor="accent4" w:themeTint="99" w:sz="4" w:space="0"/>
            <w:right w:val="single" w:color="5ED9FE" w:themeColor="accent4" w:themeTint="99" w:sz="4" w:space="0"/>
            <w:insideH w:val="single" w:color="5ED9FE" w:themeColor="accent4" w:themeTint="99" w:sz="4" w:space="0"/>
            <w:insideV w:val="single" w:color="5ED9FE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B9F2" w:themeColor="accent4" w:sz="4" w:space="0"/>
              <w:left w:val="single" w:color="00B9F2" w:themeColor="accent4" w:sz="4" w:space="0"/>
              <w:bottom w:val="single" w:color="00B9F2" w:themeColor="accent4" w:sz="4" w:space="0"/>
              <w:right w:val="nil"/>
              <w:insideH w:val="single" w:sz="4" w:space="0"/>
              <w:insideV w:val="nil"/>
            </w:tcBorders>
            <w:shd w:val="clear" w:color="auto" w:fill="00B9F2" w:themeFill="accent4"/>
          </w:tcPr>
          <w:p>
            <w:pPr>
              <w:pStyle w:val="45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Luis Raúl Barrón Barraza</w:t>
            </w:r>
          </w:p>
        </w:tc>
        <w:tc>
          <w:tcPr>
            <w:tcW w:w="1134" w:type="dxa"/>
            <w:tcBorders>
              <w:top w:val="single" w:color="00B9F2" w:themeColor="accent4" w:sz="4" w:space="0"/>
              <w:bottom w:val="single" w:color="00B9F2" w:themeColor="accent4" w:sz="4" w:space="0"/>
              <w:right w:val="nil"/>
              <w:insideH w:val="single" w:sz="4" w:space="0"/>
              <w:insideV w:val="nil"/>
            </w:tcBorders>
            <w:shd w:val="clear" w:color="auto" w:fill="00B9F2" w:themeFill="accent4"/>
          </w:tcPr>
          <w:p>
            <w:pPr>
              <w:pStyle w:val="45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14/Feb/2019</w:t>
            </w:r>
          </w:p>
        </w:tc>
        <w:tc>
          <w:tcPr>
            <w:tcW w:w="4140" w:type="dxa"/>
            <w:tcBorders>
              <w:top w:val="single" w:color="00B9F2" w:themeColor="accent4" w:sz="4" w:space="0"/>
              <w:bottom w:val="single" w:color="00B9F2" w:themeColor="accent4" w:sz="4" w:space="0"/>
              <w:right w:val="nil"/>
              <w:insideH w:val="single" w:sz="4" w:space="0"/>
              <w:insideV w:val="nil"/>
            </w:tcBorders>
            <w:shd w:val="clear" w:color="auto" w:fill="00B9F2" w:themeFill="accent4"/>
          </w:tcPr>
          <w:p>
            <w:pPr>
              <w:pStyle w:val="45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Creación del documento</w:t>
            </w:r>
          </w:p>
        </w:tc>
        <w:tc>
          <w:tcPr>
            <w:tcW w:w="992" w:type="dxa"/>
            <w:tcBorders>
              <w:top w:val="single" w:color="00B9F2" w:themeColor="accent4" w:sz="4" w:space="0"/>
              <w:bottom w:val="single" w:color="00B9F2" w:themeColor="accent4" w:sz="4" w:space="0"/>
              <w:right w:val="single" w:color="00B9F2" w:themeColor="accent4" w:sz="4" w:space="0"/>
              <w:insideH w:val="single" w:sz="4" w:space="0"/>
              <w:insideV w:val="nil"/>
            </w:tcBorders>
            <w:shd w:val="clear" w:color="auto" w:fill="00B9F2" w:themeFill="accent4"/>
          </w:tcPr>
          <w:p>
            <w:pPr>
              <w:pStyle w:val="45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1.0.0</w:t>
            </w:r>
          </w:p>
        </w:tc>
      </w:tr>
    </w:tbl>
    <w:sdt>
      <w:sdtPr>
        <w:rPr>
          <w:rFonts w:asciiTheme="majorHAnsi" w:hAnsiTheme="majorHAnsi"/>
        </w:rPr>
        <w:id w:val="12584910"/>
        <w:docPartObj>
          <w:docPartGallery w:val="AutoText"/>
        </w:docPartObj>
      </w:sdtPr>
      <w:sdtEndPr>
        <w:rPr>
          <w:rFonts w:asciiTheme="majorHAnsi" w:hAnsiTheme="majorHAnsi"/>
        </w:rPr>
      </w:sdtEndPr>
      <w:sdtContent>
        <w:p>
          <w:pPr>
            <w:pStyle w:val="47"/>
            <w:rPr>
              <w:rFonts w:asciiTheme="majorHAnsi" w:hAnsiTheme="majorHAnsi"/>
            </w:rPr>
          </w:pPr>
          <w:r>
            <w:rPr>
              <w:rFonts w:asciiTheme="majorHAnsi" w:hAnsiTheme="majorHAnsi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">
                    <o:lock v:ext="edit" aspectratio="f"/>
                    <v:shape id="Rectángulo 51" o:spid="_x0000_s1026" o:spt="100" style="position:absolute;left:0;top:-1;height:1130373;width:7315200;v-text-anchor:middle;" fillcolor="#50B848 [3204]" filled="t" stroked="f" coordsize="7312660,1129665" o:gfxdata="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WhEK/&#10;AAAA3AAAAA8AAAAAAAAAAQAgAAAAIgAAAGRycy9kb3ducmV2LnhtbFBLAQIUABQAAAAIAIdO4kAz&#10;LwWeOwAAADkAAAAQAAAAAAAAAAEAIAAAAA4BAABkcnMvc2hhcGV4bWwueG1sUEsFBgAAAAAGAAYA&#10;WwEAALgDAAAAAA=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.5pt" endcap="round"/>
                      <v:imagedata o:title=""/>
                      <o:lock v:ext="edit" aspectratio="f"/>
                    </v:shape>
                    <v:rect id="Rectángulo 151" o:spid="_x0000_s1026" o:spt="1" style="position:absolute;left:0;top:0;height:1216152;width:7315200;v-text-anchor:middle;" filled="t" stroked="f" coordsize="21600,21600" o:gfxdata="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JsmO/&#10;AAAA3AAAAA8AAAAAAAAAAQAgAAAAIgAAAGRycy9kb3ducmV2LnhtbFBLAQIUABQAAAAIAIdO4kAz&#10;LwWeOwAAADkAAAAQAAAAAAAAAAEAIAAAAA4BAABkcnMvc2hhcGV4bWwueG1sUEsFBgAAAAAGAAYA&#10;WwEAALgDAAAAAA==&#10;">
                      <v:fill type="frame" on="t" focussize="0,0" recolor="t" rotate="t" r:id="rId10"/>
                      <v:stroke on="f" weight="1.5pt" endcap="round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Theme="majorHAnsi" w:hAnsiTheme="majorHAnsi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utor"/>
                                  <w:id w:val="11376057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55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Luis Raúl Barrón Barraza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5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CorreoElectrónico"/>
                                    <w:tag w:val="CorreoElectrónico"/>
                                    <w:id w:val="-177824062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luisrb@digipro.com.mx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uadro de texto 152" o:spid="_x0000_s1026" o:spt="202" type="#_x0000_t202" style="position:absolute;left:0pt;margin-left:18.05pt;margin-top:647.8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8Xkn61gAAAAYBAAAPAAAAAAAAAAEAIAAAACIAAABkcnMvZG93bnJl&#10;di54bWxQSwECFAAUAAAACACHTuJAYB4oJDgCAAB5BAAADgAAAAAAAAABACAAAAAlAQAAZHJzL2Uy&#10;b0RvYy54bWxQSwUGAAAAAAYABgBZAQAAz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or"/>
                            <w:id w:val="11376057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55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Luis Raúl Barrón Barraza</w:t>
                              </w:r>
                            </w:p>
                          </w:sdtContent>
                        </w:sdt>
                        <w:p>
                          <w:pPr>
                            <w:pStyle w:val="5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CorreoElectrónico"/>
                              <w:tag w:val="CorreoElectrónico"/>
                              <w:id w:val="-177824062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luisrb@digipro.com.mx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Theme="majorHAnsi" w:hAnsiTheme="majorHAnsi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7040245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5"/>
                                  <w:jc w:val="right"/>
                                  <w:rPr>
                                    <w:rFonts w:asciiTheme="majorHAnsi" w:hAnsiTheme="majorHAnsi"/>
                                    <w:color w:val="50B848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50B848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Versión 1.3.0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6" o:spt="202" type="#_x0000_t202" style="position:absolute;left:0pt;margin-left:18.05pt;margin-top:554.3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5+zXNUAAAAGAQAADwAAAAAAAAABACAAAAAiAAAAZHJzL2Rvd25y&#10;ZXYueG1sUEsBAhQAFAAAAAgAh07iQHxaE4g6AgAAegQAAA4AAAAAAAAAAQAgAAAAJAEAAGRycy9l&#10;Mm9Eb2MueG1sUEsFBgAAAAAGAAYAWQEAANA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55"/>
                            <w:jc w:val="right"/>
                            <w:rPr>
                              <w:rFonts w:asciiTheme="majorHAnsi" w:hAnsiTheme="majorHAnsi"/>
                              <w:color w:val="50B848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0B848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Versión 1.3.0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Theme="majorHAnsi" w:hAnsiTheme="majorHAnsi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Lato Black" w:hAnsi="Lato Black"/>
                                      <w:b/>
                                      <w:caps/>
                                      <w:color w:val="50B848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ítulo"/>
                                    <w:id w:val="-16739436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ascii="Lato Black" w:hAnsi="Lato Black"/>
                                      <w:b/>
                                      <w:caps/>
                                      <w:color w:val="50B848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Lato Black" w:hAnsi="Lato Black"/>
                                        <w:b/>
                                        <w:caps/>
                                        <w:color w:val="50B848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Examen practico DiGIPRO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Subtítulo"/>
                                  <w:id w:val="2980398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Desarrollador 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A92KB1wAAAAYBAAAPAAAAAAAAAAEAIAAAACIAAABkcnMvZG93&#10;bnJldi54bWxQSwECFAAUAAAACACHTuJApU0z8DoCAAB6BAAADgAAAAAAAAABACAAAAAmAQAAZHJz&#10;L2Uyb0RvYy54bWxQSwUGAAAAAAYABgBZAQAA0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Lato Black" w:hAnsi="Lato Black"/>
                                <w:b/>
                                <w:caps/>
                                <w:color w:val="50B848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ítulo"/>
                              <w:id w:val="-16739436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ascii="Lato Black" w:hAnsi="Lato Black"/>
                                <w:b/>
                                <w:caps/>
                                <w:color w:val="50B848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="Lato Black" w:hAnsi="Lato Black"/>
                                  <w:b/>
                                  <w:caps/>
                                  <w:color w:val="50B848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Examen practico DiGIPRO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Subtítulo"/>
                            <w:id w:val="2980398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Desarrollador .Net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pStyle w:val="47"/>
            <w:rPr>
              <w:rFonts w:asciiTheme="majorHAnsi" w:hAnsiTheme="majorHAnsi"/>
            </w:rPr>
            <w:sectPr>
              <w:headerReference r:id="rId4" w:type="first"/>
              <w:footerReference r:id="rId6" w:type="first"/>
              <w:headerReference r:id="rId3" w:type="default"/>
              <w:footerReference r:id="rId5" w:type="default"/>
              <w:pgSz w:w="12240" w:h="15840"/>
              <w:pgMar w:top="1418" w:right="618" w:bottom="1701" w:left="1701" w:header="720" w:footer="454" w:gutter="0"/>
              <w:pgNumType w:start="0"/>
              <w:cols w:space="720" w:num="1"/>
              <w:titlePg/>
            </w:sectPr>
          </w:pPr>
        </w:p>
        <w:p>
          <w:pPr>
            <w:pStyle w:val="47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Control de cambios</w:t>
          </w:r>
        </w:p>
        <w:p>
          <w:pPr>
            <w:pStyle w:val="3"/>
            <w:rPr>
              <w:rFonts w:asciiTheme="majorHAnsi" w:hAnsiTheme="majorHAnsi"/>
            </w:rPr>
          </w:pPr>
        </w:p>
        <w:tbl>
          <w:tblPr>
            <w:tblStyle w:val="64"/>
            <w:tblW w:w="0" w:type="auto"/>
            <w:tblInd w:w="0" w:type="dxa"/>
            <w:tblBorders>
              <w:top w:val="single" w:color="5ED9FE" w:themeColor="accent4" w:themeTint="99" w:sz="4" w:space="0"/>
              <w:left w:val="single" w:color="5ED9FE" w:themeColor="accent4" w:themeTint="99" w:sz="4" w:space="0"/>
              <w:bottom w:val="single" w:color="5ED9FE" w:themeColor="accent4" w:themeTint="99" w:sz="4" w:space="0"/>
              <w:right w:val="single" w:color="5ED9FE" w:themeColor="accent4" w:themeTint="99" w:sz="4" w:space="0"/>
              <w:insideH w:val="single" w:color="5ED9FE" w:themeColor="accent4" w:themeTint="99" w:sz="4" w:space="0"/>
              <w:insideV w:val="single" w:color="5ED9FE" w:themeColor="accent4" w:themeTint="99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809"/>
            <w:gridCol w:w="1134"/>
            <w:gridCol w:w="4140"/>
            <w:gridCol w:w="992"/>
          </w:tblGrid>
          <w:tr>
            <w:tblPrEx>
              <w:tblBorders>
                <w:top w:val="single" w:color="5ED9FE" w:themeColor="accent4" w:themeTint="99" w:sz="4" w:space="0"/>
                <w:left w:val="single" w:color="5ED9FE" w:themeColor="accent4" w:themeTint="99" w:sz="4" w:space="0"/>
                <w:bottom w:val="single" w:color="5ED9FE" w:themeColor="accent4" w:themeTint="99" w:sz="4" w:space="0"/>
                <w:right w:val="single" w:color="5ED9FE" w:themeColor="accent4" w:themeTint="99" w:sz="4" w:space="0"/>
                <w:insideH w:val="single" w:color="5ED9FE" w:themeColor="accent4" w:themeTint="99" w:sz="4" w:space="0"/>
                <w:insideV w:val="single" w:color="5ED9FE" w:themeColor="accent4" w:themeTint="99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809" w:type="dxa"/>
                <w:tcBorders>
                  <w:top w:val="single" w:color="00B9F2" w:themeColor="accent4" w:sz="4" w:space="0"/>
                  <w:left w:val="single" w:color="00B9F2" w:themeColor="accent4" w:sz="4" w:space="0"/>
                  <w:bottom w:val="single" w:color="00B9F2" w:themeColor="accent4" w:sz="4" w:space="0"/>
                  <w:right w:val="nil"/>
                  <w:insideH w:val="single" w:sz="4" w:space="0"/>
                  <w:insideV w:val="nil"/>
                </w:tcBorders>
                <w:shd w:val="clear" w:color="auto" w:fill="00B9F2" w:themeFill="accent4"/>
              </w:tcPr>
              <w:p>
                <w:pPr>
                  <w:pStyle w:val="71"/>
                  <w:rPr>
                    <w:rFonts w:asciiTheme="majorHAnsi" w:hAnsiTheme="majorHAnsi"/>
                    <w:b w:val="0"/>
                    <w:bCs/>
                  </w:rPr>
                </w:pPr>
                <w:r>
                  <w:rPr>
                    <w:rFonts w:asciiTheme="majorHAnsi" w:hAnsiTheme="majorHAnsi"/>
                    <w:b w:val="0"/>
                    <w:bCs/>
                  </w:rPr>
                  <w:t>Nombre</w:t>
                </w:r>
              </w:p>
            </w:tc>
            <w:tc>
              <w:tcPr>
                <w:tcW w:w="1134" w:type="dxa"/>
                <w:tcBorders>
                  <w:top w:val="single" w:color="00B9F2" w:themeColor="accent4" w:sz="4" w:space="0"/>
                  <w:bottom w:val="single" w:color="00B9F2" w:themeColor="accent4" w:sz="4" w:space="0"/>
                  <w:right w:val="nil"/>
                  <w:insideH w:val="single" w:sz="4" w:space="0"/>
                  <w:insideV w:val="nil"/>
                </w:tcBorders>
                <w:shd w:val="clear" w:color="auto" w:fill="00B9F2" w:themeFill="accent4"/>
              </w:tcPr>
              <w:p>
                <w:pPr>
                  <w:pStyle w:val="71"/>
                  <w:rPr>
                    <w:rFonts w:asciiTheme="majorHAnsi" w:hAnsiTheme="majorHAnsi"/>
                    <w:b w:val="0"/>
                    <w:bCs/>
                  </w:rPr>
                </w:pPr>
                <w:r>
                  <w:rPr>
                    <w:rFonts w:asciiTheme="majorHAnsi" w:hAnsiTheme="majorHAnsi"/>
                    <w:b w:val="0"/>
                    <w:bCs/>
                  </w:rPr>
                  <w:t>Fecha</w:t>
                </w:r>
              </w:p>
            </w:tc>
            <w:tc>
              <w:tcPr>
                <w:tcW w:w="4140" w:type="dxa"/>
                <w:tcBorders>
                  <w:top w:val="single" w:color="00B9F2" w:themeColor="accent4" w:sz="4" w:space="0"/>
                  <w:bottom w:val="single" w:color="00B9F2" w:themeColor="accent4" w:sz="4" w:space="0"/>
                  <w:right w:val="nil"/>
                  <w:insideH w:val="single" w:sz="4" w:space="0"/>
                  <w:insideV w:val="nil"/>
                </w:tcBorders>
                <w:shd w:val="clear" w:color="auto" w:fill="00B9F2" w:themeFill="accent4"/>
              </w:tcPr>
              <w:p>
                <w:pPr>
                  <w:pStyle w:val="71"/>
                  <w:rPr>
                    <w:rFonts w:asciiTheme="majorHAnsi" w:hAnsiTheme="majorHAnsi"/>
                    <w:b w:val="0"/>
                    <w:bCs/>
                  </w:rPr>
                </w:pPr>
                <w:r>
                  <w:rPr>
                    <w:rFonts w:asciiTheme="majorHAnsi" w:hAnsiTheme="majorHAnsi"/>
                    <w:b w:val="0"/>
                    <w:bCs/>
                  </w:rPr>
                  <w:t>Razón del cambio</w:t>
                </w:r>
              </w:p>
            </w:tc>
            <w:tc>
              <w:tcPr>
                <w:tcW w:w="992" w:type="dxa"/>
                <w:tcBorders>
                  <w:top w:val="single" w:color="00B9F2" w:themeColor="accent4" w:sz="4" w:space="0"/>
                  <w:bottom w:val="single" w:color="00B9F2" w:themeColor="accent4" w:sz="4" w:space="0"/>
                  <w:right w:val="single" w:color="00B9F2" w:themeColor="accent4" w:sz="4" w:space="0"/>
                  <w:insideH w:val="single" w:sz="4" w:space="0"/>
                  <w:insideV w:val="nil"/>
                </w:tcBorders>
                <w:shd w:val="clear" w:color="auto" w:fill="00B9F2" w:themeFill="accent4"/>
              </w:tcPr>
              <w:p>
                <w:pPr>
                  <w:pStyle w:val="71"/>
                  <w:rPr>
                    <w:rFonts w:asciiTheme="majorHAnsi" w:hAnsiTheme="majorHAnsi"/>
                    <w:b w:val="0"/>
                    <w:bCs/>
                  </w:rPr>
                </w:pPr>
                <w:r>
                  <w:rPr>
                    <w:rFonts w:asciiTheme="majorHAnsi" w:hAnsiTheme="majorHAnsi"/>
                    <w:b w:val="0"/>
                    <w:bCs/>
                  </w:rPr>
                  <w:t>Versión</w:t>
                </w:r>
              </w:p>
            </w:tc>
          </w:tr>
          <w:tr>
            <w:tblPrEx>
              <w:tblBorders>
                <w:top w:val="single" w:color="5ED9FE" w:themeColor="accent4" w:themeTint="99" w:sz="4" w:space="0"/>
                <w:left w:val="single" w:color="5ED9FE" w:themeColor="accent4" w:themeTint="99" w:sz="4" w:space="0"/>
                <w:bottom w:val="single" w:color="5ED9FE" w:themeColor="accent4" w:themeTint="99" w:sz="4" w:space="0"/>
                <w:right w:val="single" w:color="5ED9FE" w:themeColor="accent4" w:themeTint="99" w:sz="4" w:space="0"/>
                <w:insideH w:val="single" w:color="5ED9FE" w:themeColor="accent4" w:themeTint="99" w:sz="4" w:space="0"/>
                <w:insideV w:val="single" w:color="5ED9FE" w:themeColor="accent4" w:themeTint="99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809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Luis Raúl Barrón Barraza</w:t>
                </w:r>
              </w:p>
            </w:tc>
            <w:tc>
              <w:tcPr>
                <w:tcW w:w="1134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14/Feb/2019</w:t>
                </w:r>
              </w:p>
            </w:tc>
            <w:tc>
              <w:tcPr>
                <w:tcW w:w="4140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Creación del documento</w:t>
                </w:r>
              </w:p>
            </w:tc>
            <w:tc>
              <w:tcPr>
                <w:tcW w:w="992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1.0.0</w:t>
                </w:r>
              </w:p>
            </w:tc>
          </w:tr>
          <w:tr>
            <w:tblPrEx>
              <w:tblBorders>
                <w:top w:val="single" w:color="5ED9FE" w:themeColor="accent4" w:themeTint="99" w:sz="4" w:space="0"/>
                <w:left w:val="single" w:color="5ED9FE" w:themeColor="accent4" w:themeTint="99" w:sz="4" w:space="0"/>
                <w:bottom w:val="single" w:color="5ED9FE" w:themeColor="accent4" w:themeTint="99" w:sz="4" w:space="0"/>
                <w:right w:val="single" w:color="5ED9FE" w:themeColor="accent4" w:themeTint="99" w:sz="4" w:space="0"/>
                <w:insideH w:val="single" w:color="5ED9FE" w:themeColor="accent4" w:themeTint="99" w:sz="4" w:space="0"/>
                <w:insideV w:val="single" w:color="5ED9FE" w:themeColor="accent4" w:themeTint="99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809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Luis Raúl Barrón Barraza</w:t>
                </w:r>
              </w:p>
            </w:tc>
            <w:tc>
              <w:tcPr>
                <w:tcW w:w="1134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20/Feb/2019</w:t>
                </w:r>
              </w:p>
            </w:tc>
            <w:tc>
              <w:tcPr>
                <w:tcW w:w="4140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Modificación de datos de usuario para examen</w:t>
                </w:r>
              </w:p>
            </w:tc>
            <w:tc>
              <w:tcPr>
                <w:tcW w:w="992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1.3.0</w:t>
                </w:r>
              </w:p>
            </w:tc>
          </w:tr>
          <w:tr>
            <w:tblPrEx>
              <w:tblBorders>
                <w:top w:val="single" w:color="5ED9FE" w:themeColor="accent4" w:themeTint="99" w:sz="4" w:space="0"/>
                <w:left w:val="single" w:color="5ED9FE" w:themeColor="accent4" w:themeTint="99" w:sz="4" w:space="0"/>
                <w:bottom w:val="single" w:color="5ED9FE" w:themeColor="accent4" w:themeTint="99" w:sz="4" w:space="0"/>
                <w:right w:val="single" w:color="5ED9FE" w:themeColor="accent4" w:themeTint="99" w:sz="4" w:space="0"/>
                <w:insideH w:val="single" w:color="5ED9FE" w:themeColor="accent4" w:themeTint="99" w:sz="4" w:space="0"/>
                <w:insideV w:val="single" w:color="5ED9FE" w:themeColor="accent4" w:themeTint="99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809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1134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4140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992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</w:tr>
          <w:tr>
            <w:tblPrEx>
              <w:tblBorders>
                <w:top w:val="single" w:color="5ED9FE" w:themeColor="accent4" w:themeTint="99" w:sz="4" w:space="0"/>
                <w:left w:val="single" w:color="5ED9FE" w:themeColor="accent4" w:themeTint="99" w:sz="4" w:space="0"/>
                <w:bottom w:val="single" w:color="5ED9FE" w:themeColor="accent4" w:themeTint="99" w:sz="4" w:space="0"/>
                <w:right w:val="single" w:color="5ED9FE" w:themeColor="accent4" w:themeTint="99" w:sz="4" w:space="0"/>
                <w:insideH w:val="single" w:color="5ED9FE" w:themeColor="accent4" w:themeTint="99" w:sz="4" w:space="0"/>
                <w:insideV w:val="single" w:color="5ED9FE" w:themeColor="accent4" w:themeTint="99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809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1134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4140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992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</w:tr>
          <w:tr>
            <w:tblPrEx>
              <w:tblBorders>
                <w:top w:val="single" w:color="5ED9FE" w:themeColor="accent4" w:themeTint="99" w:sz="4" w:space="0"/>
                <w:left w:val="single" w:color="5ED9FE" w:themeColor="accent4" w:themeTint="99" w:sz="4" w:space="0"/>
                <w:bottom w:val="single" w:color="5ED9FE" w:themeColor="accent4" w:themeTint="99" w:sz="4" w:space="0"/>
                <w:right w:val="single" w:color="5ED9FE" w:themeColor="accent4" w:themeTint="99" w:sz="4" w:space="0"/>
                <w:insideH w:val="single" w:color="5ED9FE" w:themeColor="accent4" w:themeTint="99" w:sz="4" w:space="0"/>
                <w:insideV w:val="single" w:color="5ED9FE" w:themeColor="accent4" w:themeTint="99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809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1134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4140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992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</w:tr>
          <w:tr>
            <w:tblPrEx>
              <w:tblBorders>
                <w:top w:val="single" w:color="5ED9FE" w:themeColor="accent4" w:themeTint="99" w:sz="4" w:space="0"/>
                <w:left w:val="single" w:color="5ED9FE" w:themeColor="accent4" w:themeTint="99" w:sz="4" w:space="0"/>
                <w:bottom w:val="single" w:color="5ED9FE" w:themeColor="accent4" w:themeTint="99" w:sz="4" w:space="0"/>
                <w:right w:val="single" w:color="5ED9FE" w:themeColor="accent4" w:themeTint="99" w:sz="4" w:space="0"/>
                <w:insideH w:val="single" w:color="5ED9FE" w:themeColor="accent4" w:themeTint="99" w:sz="4" w:space="0"/>
                <w:insideV w:val="single" w:color="5ED9FE" w:themeColor="accent4" w:themeTint="99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809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1134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4140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992" w:type="dxa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</w:tr>
          <w:tr>
            <w:tblPrEx>
              <w:tblBorders>
                <w:top w:val="single" w:color="5ED9FE" w:themeColor="accent4" w:themeTint="99" w:sz="4" w:space="0"/>
                <w:left w:val="single" w:color="5ED9FE" w:themeColor="accent4" w:themeTint="99" w:sz="4" w:space="0"/>
                <w:bottom w:val="single" w:color="5ED9FE" w:themeColor="accent4" w:themeTint="99" w:sz="4" w:space="0"/>
                <w:right w:val="single" w:color="5ED9FE" w:themeColor="accent4" w:themeTint="99" w:sz="4" w:space="0"/>
                <w:insideH w:val="single" w:color="5ED9FE" w:themeColor="accent4" w:themeTint="99" w:sz="4" w:space="0"/>
                <w:insideV w:val="single" w:color="5ED9FE" w:themeColor="accent4" w:themeTint="99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809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1134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4140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  <w:tc>
              <w:tcPr>
                <w:tcW w:w="992" w:type="dxa"/>
                <w:shd w:val="clear" w:color="auto" w:fill="C9F2FF" w:themeFill="accent4" w:themeFillTint="33"/>
              </w:tcPr>
              <w:p>
                <w:pPr>
                  <w:pStyle w:val="45"/>
                  <w:rPr>
                    <w:rFonts w:asciiTheme="majorHAnsi" w:hAnsiTheme="majorHAnsi"/>
                  </w:rPr>
                </w:pPr>
              </w:p>
            </w:tc>
          </w:tr>
        </w:tbl>
        <w:p>
          <w:pPr>
            <w:pStyle w:val="3"/>
            <w:rPr>
              <w:rFonts w:asciiTheme="majorHAnsi" w:hAnsiTheme="majorHAnsi"/>
            </w:rPr>
          </w:pPr>
        </w:p>
        <w:p>
          <w:pPr>
            <w:pStyle w:val="3"/>
            <w:rPr>
              <w:rFonts w:asciiTheme="majorHAnsi" w:hAnsiTheme="majorHAnsi"/>
            </w:rPr>
            <w:sectPr>
              <w:pgSz w:w="12240" w:h="15840"/>
              <w:pgMar w:top="1418" w:right="618" w:bottom="1701" w:left="1701" w:header="720" w:footer="454" w:gutter="0"/>
              <w:pgNumType w:fmt="lowerRoman" w:start="1"/>
              <w:cols w:space="720" w:num="1"/>
              <w:titlePg/>
            </w:sectPr>
          </w:pPr>
        </w:p>
        <w:p>
          <w:pPr>
            <w:pStyle w:val="47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Tabla de contenido</w:t>
          </w:r>
        </w:p>
      </w:sdtContent>
    </w:sdt>
    <w:p>
      <w:pPr>
        <w:pStyle w:val="48"/>
        <w:rPr>
          <w:rFonts w:asciiTheme="majorHAnsi" w:hAnsiTheme="majorHAnsi"/>
        </w:rPr>
      </w:pPr>
    </w:p>
    <w:p>
      <w:pPr>
        <w:pStyle w:val="37"/>
        <w:rPr>
          <w:rFonts w:asciiTheme="minorHAnsi" w:hAnsiTheme="minorHAnsi" w:eastAsiaTheme="minorEastAsia" w:cstheme="minorBidi"/>
          <w:b w:val="0"/>
          <w:sz w:val="22"/>
          <w:szCs w:val="22"/>
          <w:lang w:eastAsia="es-MX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\o "1-3" \t "TOCentry,1" </w:instrText>
      </w:r>
      <w:r>
        <w:rPr>
          <w:rFonts w:asciiTheme="majorHAnsi" w:hAnsiTheme="majorHAnsi"/>
        </w:rPr>
        <w:fldChar w:fldCharType="separate"/>
      </w:r>
      <w:r>
        <w:rPr>
          <w:rFonts w:asciiTheme="majorHAnsi" w:hAnsiTheme="majorHAnsi"/>
        </w:rPr>
        <w:t>1.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eastAsia="es-MX"/>
        </w:rPr>
        <w:tab/>
      </w:r>
      <w:r>
        <w:rPr>
          <w:rFonts w:asciiTheme="majorHAnsi" w:hAnsiTheme="majorHAnsi"/>
        </w:rPr>
        <w:t>Introducción.</w:t>
      </w:r>
      <w:r>
        <w:tab/>
      </w:r>
      <w:r>
        <w:fldChar w:fldCharType="begin"/>
      </w:r>
      <w:r>
        <w:instrText xml:space="preserve"> PAGEREF _Toc1036360 \h </w:instrText>
      </w:r>
      <w:r>
        <w:fldChar w:fldCharType="separate"/>
      </w:r>
      <w:r>
        <w:t>1</w:t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b w:val="0"/>
          <w:sz w:val="22"/>
          <w:szCs w:val="22"/>
          <w:lang w:eastAsia="es-MX"/>
        </w:rPr>
      </w:pPr>
      <w:r>
        <w:rPr>
          <w:rFonts w:asciiTheme="majorHAnsi" w:hAnsiTheme="majorHAnsi"/>
        </w:rPr>
        <w:t>2.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eastAsia="es-MX"/>
        </w:rPr>
        <w:tab/>
      </w:r>
      <w:r>
        <w:rPr>
          <w:rFonts w:asciiTheme="majorHAnsi" w:hAnsiTheme="majorHAnsi"/>
        </w:rPr>
        <w:t>Instructivo del examen.</w:t>
      </w:r>
      <w:r>
        <w:tab/>
      </w:r>
      <w:r>
        <w:fldChar w:fldCharType="begin"/>
      </w:r>
      <w:r>
        <w:instrText xml:space="preserve"> PAGEREF _Toc1036361 \h </w:instrText>
      </w:r>
      <w:r>
        <w:fldChar w:fldCharType="separate"/>
      </w:r>
      <w:r>
        <w:t>1</w:t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b w:val="0"/>
          <w:sz w:val="22"/>
          <w:szCs w:val="22"/>
          <w:lang w:eastAsia="es-MX"/>
        </w:rPr>
      </w:pPr>
      <w:r>
        <w:rPr>
          <w:rFonts w:asciiTheme="majorHAnsi" w:hAnsiTheme="majorHAnsi"/>
        </w:rPr>
        <w:t>3.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eastAsia="es-MX"/>
        </w:rPr>
        <w:tab/>
      </w:r>
      <w:r>
        <w:rPr>
          <w:rFonts w:asciiTheme="majorHAnsi" w:hAnsiTheme="majorHAnsi"/>
        </w:rPr>
        <w:t>Contenido del examen.</w:t>
      </w:r>
      <w:r>
        <w:tab/>
      </w:r>
      <w:r>
        <w:fldChar w:fldCharType="begin"/>
      </w:r>
      <w:r>
        <w:instrText xml:space="preserve"> PAGEREF _Toc1036362 \h </w:instrText>
      </w:r>
      <w:r>
        <w:fldChar w:fldCharType="separate"/>
      </w:r>
      <w:r>
        <w:t>1</w:t>
      </w:r>
      <w:r>
        <w:fldChar w:fldCharType="end"/>
      </w:r>
    </w:p>
    <w:p>
      <w:pPr>
        <w:pStyle w:val="37"/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>
      <w:pPr>
        <w:pStyle w:val="47"/>
        <w:rPr>
          <w:rFonts w:asciiTheme="majorHAnsi" w:hAnsiTheme="majorHAnsi"/>
        </w:rPr>
        <w:sectPr>
          <w:pgSz w:w="12240" w:h="15840"/>
          <w:pgMar w:top="1418" w:right="618" w:bottom="1701" w:left="1701" w:header="720" w:footer="454" w:gutter="0"/>
          <w:pgNumType w:fmt="lowerRoman" w:start="1"/>
          <w:cols w:space="720" w:num="1"/>
          <w:titlePg/>
        </w:sectPr>
      </w:pPr>
    </w:p>
    <w:p>
      <w:pPr>
        <w:pStyle w:val="4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Examen práctico DigiPro  </w:t>
      </w:r>
    </w:p>
    <w:p>
      <w:pPr>
        <w:pStyle w:val="2"/>
        <w:widowControl w:val="0"/>
        <w:numPr>
          <w:ilvl w:val="0"/>
          <w:numId w:val="4"/>
        </w:numPr>
        <w:spacing w:line="240" w:lineRule="atLeast"/>
        <w:ind w:left="0" w:right="0" w:firstLine="0"/>
        <w:jc w:val="both"/>
        <w:rPr>
          <w:rFonts w:asciiTheme="majorHAnsi" w:hAnsiTheme="majorHAnsi"/>
        </w:rPr>
      </w:pPr>
      <w:bookmarkStart w:id="0" w:name="_Toc506882739"/>
      <w:bookmarkStart w:id="1" w:name="_Toc1036360"/>
      <w:bookmarkStart w:id="2" w:name="_Toc436203377"/>
      <w:bookmarkStart w:id="3" w:name="_Toc452813577"/>
      <w:r>
        <w:rPr>
          <w:rFonts w:asciiTheme="majorHAnsi" w:hAnsiTheme="majorHAnsi"/>
        </w:rPr>
        <w:t>Introducción.</w:t>
      </w:r>
      <w:bookmarkEnd w:id="0"/>
      <w:bookmarkEnd w:id="1"/>
    </w:p>
    <w:p>
      <w:pPr>
        <w:pStyle w:val="3"/>
        <w:ind w:right="0"/>
        <w:jc w:val="both"/>
        <w:rPr>
          <w:rFonts w:eastAsia="Times New Roman" w:asciiTheme="majorHAnsi" w:hAnsiTheme="majorHAnsi"/>
          <w:color w:val="000000"/>
          <w:sz w:val="20"/>
          <w:szCs w:val="20"/>
          <w:lang w:val="es-MX" w:eastAsia="ar-SA"/>
        </w:rPr>
      </w:pPr>
      <w:r>
        <w:rPr>
          <w:rFonts w:eastAsia="Times New Roman" w:asciiTheme="majorHAnsi" w:hAnsiTheme="majorHAnsi"/>
          <w:color w:val="000000"/>
          <w:sz w:val="20"/>
          <w:szCs w:val="20"/>
          <w:lang w:val="es-MX" w:eastAsia="ar-SA"/>
        </w:rPr>
        <w:t>El presente documento describe el instructivo y contenido del examen práctico para la posición “Desarrollador .Net” para DigiPro.</w:t>
      </w:r>
    </w:p>
    <w:p>
      <w:pPr>
        <w:pStyle w:val="2"/>
        <w:widowControl w:val="0"/>
        <w:numPr>
          <w:ilvl w:val="0"/>
          <w:numId w:val="4"/>
        </w:numPr>
        <w:spacing w:line="240" w:lineRule="atLeast"/>
        <w:ind w:left="0" w:right="0" w:firstLine="0"/>
        <w:jc w:val="both"/>
        <w:rPr>
          <w:rFonts w:asciiTheme="majorHAnsi" w:hAnsiTheme="majorHAnsi"/>
        </w:rPr>
      </w:pPr>
      <w:bookmarkStart w:id="4" w:name="_Toc506882740"/>
      <w:bookmarkStart w:id="5" w:name="_Toc1036361"/>
      <w:r>
        <w:rPr>
          <w:rFonts w:asciiTheme="majorHAnsi" w:hAnsiTheme="majorHAnsi"/>
        </w:rPr>
        <w:t>Instructivo del examen.</w:t>
      </w:r>
      <w:bookmarkEnd w:id="4"/>
      <w:bookmarkEnd w:id="5"/>
    </w:p>
    <w:p>
      <w:pPr>
        <w:pStyle w:val="74"/>
        <w:numPr>
          <w:ilvl w:val="0"/>
          <w:numId w:val="5"/>
        </w:numPr>
        <w:rPr>
          <w:rFonts w:asciiTheme="majorHAnsi" w:hAnsiTheme="majorHAnsi"/>
          <w:i w:val="0"/>
          <w:color w:val="000000"/>
        </w:rPr>
      </w:pPr>
      <w:r>
        <w:rPr>
          <w:rFonts w:asciiTheme="majorHAnsi" w:hAnsiTheme="majorHAnsi"/>
          <w:i w:val="0"/>
          <w:color w:val="000000"/>
        </w:rPr>
        <w:t>El usuario de Windows del equipo que se te proporcionó es IMP03DC01\examen</w:t>
      </w:r>
    </w:p>
    <w:p>
      <w:pPr>
        <w:pStyle w:val="74"/>
        <w:numPr>
          <w:ilvl w:val="0"/>
          <w:numId w:val="5"/>
        </w:numPr>
        <w:rPr>
          <w:rFonts w:asciiTheme="majorHAnsi" w:hAnsiTheme="majorHAnsi"/>
          <w:i w:val="0"/>
          <w:color w:val="000000"/>
        </w:rPr>
      </w:pPr>
      <w:r>
        <w:rPr>
          <w:rFonts w:asciiTheme="majorHAnsi" w:hAnsiTheme="majorHAnsi"/>
          <w:i w:val="0"/>
          <w:color w:val="000000"/>
        </w:rPr>
        <w:t>El password del usuario de Windows del equipo que se te proporcionó es UsrDGP0219/</w:t>
      </w:r>
    </w:p>
    <w:p>
      <w:pPr>
        <w:pStyle w:val="74"/>
        <w:numPr>
          <w:ilvl w:val="0"/>
          <w:numId w:val="5"/>
        </w:numPr>
        <w:rPr>
          <w:rFonts w:asciiTheme="majorHAnsi" w:hAnsiTheme="majorHAnsi"/>
          <w:i w:val="0"/>
          <w:color w:val="000000"/>
        </w:rPr>
      </w:pPr>
      <w:r>
        <w:rPr>
          <w:rFonts w:asciiTheme="majorHAnsi" w:hAnsiTheme="majorHAnsi"/>
          <w:i w:val="0"/>
          <w:color w:val="000000"/>
        </w:rPr>
        <w:t xml:space="preserve">La instancia del motor de SQL Server es IMP03DC01\IMP03DC01 </w:t>
      </w:r>
    </w:p>
    <w:p>
      <w:pPr>
        <w:pStyle w:val="74"/>
        <w:numPr>
          <w:ilvl w:val="0"/>
          <w:numId w:val="5"/>
        </w:numPr>
        <w:rPr>
          <w:rFonts w:asciiTheme="majorHAnsi" w:hAnsiTheme="majorHAnsi"/>
          <w:i w:val="0"/>
          <w:color w:val="000000"/>
        </w:rPr>
      </w:pPr>
      <w:r>
        <w:rPr>
          <w:rFonts w:asciiTheme="majorHAnsi" w:hAnsiTheme="majorHAnsi"/>
          <w:i w:val="0"/>
          <w:color w:val="000000"/>
        </w:rPr>
        <w:t>El usuario del motor de SQL Server es sa</w:t>
      </w:r>
    </w:p>
    <w:p>
      <w:pPr>
        <w:pStyle w:val="74"/>
        <w:numPr>
          <w:ilvl w:val="0"/>
          <w:numId w:val="5"/>
        </w:numPr>
        <w:rPr>
          <w:rFonts w:asciiTheme="majorHAnsi" w:hAnsiTheme="majorHAnsi"/>
          <w:i w:val="0"/>
          <w:color w:val="000000"/>
        </w:rPr>
      </w:pPr>
      <w:r>
        <w:rPr>
          <w:rFonts w:asciiTheme="majorHAnsi" w:hAnsiTheme="majorHAnsi"/>
          <w:i w:val="0"/>
          <w:color w:val="000000"/>
        </w:rPr>
        <w:t>El password del usuario del motor de SQL Server es ABCdef123</w:t>
      </w:r>
    </w:p>
    <w:p>
      <w:pPr>
        <w:pStyle w:val="74"/>
        <w:numPr>
          <w:ilvl w:val="0"/>
          <w:numId w:val="5"/>
        </w:numPr>
        <w:rPr>
          <w:rFonts w:asciiTheme="majorHAnsi" w:hAnsiTheme="majorHAnsi"/>
          <w:i w:val="0"/>
          <w:color w:val="000000"/>
        </w:rPr>
      </w:pPr>
      <w:r>
        <w:rPr>
          <w:rFonts w:asciiTheme="majorHAnsi" w:hAnsiTheme="majorHAnsi"/>
          <w:i w:val="0"/>
          <w:color w:val="000000"/>
        </w:rPr>
        <w:t xml:space="preserve">El examen (aplicación web en ASPX) deberá ser almacenado en D:\&lt;Iniciales cantidato_ddMMyyyy&gt;\ </w:t>
      </w:r>
    </w:p>
    <w:p>
      <w:pPr>
        <w:pStyle w:val="3"/>
        <w:rPr>
          <w:lang w:val="es-MX" w:eastAsia="ar-SA"/>
        </w:rPr>
      </w:pPr>
    </w:p>
    <w:bookmarkEnd w:id="2"/>
    <w:bookmarkEnd w:id="3"/>
    <w:p>
      <w:pPr>
        <w:pStyle w:val="2"/>
        <w:widowControl w:val="0"/>
        <w:numPr>
          <w:ilvl w:val="0"/>
          <w:numId w:val="4"/>
        </w:numPr>
        <w:spacing w:line="240" w:lineRule="atLeast"/>
        <w:ind w:left="0" w:right="0" w:firstLine="0"/>
        <w:jc w:val="both"/>
        <w:rPr>
          <w:rFonts w:asciiTheme="majorHAnsi" w:hAnsiTheme="majorHAnsi"/>
        </w:rPr>
      </w:pPr>
      <w:bookmarkStart w:id="6" w:name="_Toc1036362"/>
      <w:bookmarkStart w:id="7" w:name="_Toc506882741"/>
      <w:r>
        <w:rPr>
          <w:rFonts w:asciiTheme="majorHAnsi" w:hAnsiTheme="majorHAnsi"/>
        </w:rPr>
        <w:t>Contenido del examen.</w:t>
      </w:r>
      <w:bookmarkEnd w:id="6"/>
      <w:bookmarkEnd w:id="7"/>
      <w:r>
        <w:rPr>
          <w:rFonts w:asciiTheme="majorHAnsi" w:hAnsiTheme="majorHAnsi"/>
        </w:rPr>
        <w:t xml:space="preserve"> </w:t>
      </w:r>
    </w:p>
    <w:p>
      <w:pPr>
        <w:pStyle w:val="3"/>
        <w:rPr>
          <w:lang w:val="es-MX"/>
        </w:rPr>
      </w:pPr>
    </w:p>
    <w:p>
      <w:pPr>
        <w:pStyle w:val="3"/>
        <w:numPr>
          <w:ilvl w:val="0"/>
          <w:numId w:val="6"/>
        </w:numPr>
        <w:ind w:right="0"/>
        <w:jc w:val="both"/>
        <w:rPr>
          <w:lang w:val="es-MX"/>
        </w:rPr>
      </w:pPr>
      <w:r>
        <w:rPr>
          <w:lang w:val="es-MX"/>
        </w:rPr>
        <w:t>Crear base de datos “JTorresControlEscolar” en SQL Server</w:t>
      </w:r>
    </w:p>
    <w:p>
      <w:pPr>
        <w:pStyle w:val="3"/>
        <w:numPr>
          <w:ilvl w:val="0"/>
          <w:numId w:val="7"/>
        </w:numPr>
        <w:ind w:right="0"/>
        <w:jc w:val="both"/>
        <w:rPr>
          <w:lang w:val="es-MX"/>
        </w:rPr>
      </w:pPr>
      <w:r>
        <w:rPr>
          <w:lang w:val="es-MX"/>
        </w:rPr>
        <w:t>Crear la tabla alumnos: -</w:t>
      </w:r>
      <w:r>
        <w:rPr>
          <w:highlight w:val="cyan"/>
          <w:lang w:val="es-MX"/>
        </w:rPr>
        <w:t>WCF</w:t>
      </w:r>
      <w:r>
        <w:rPr>
          <w:lang w:val="es-MX"/>
        </w:rPr>
        <w:t xml:space="preserve"> –SQL Client -</w:t>
      </w:r>
      <w:r>
        <w:rPr>
          <w:highlight w:val="green"/>
          <w:lang w:val="es-MX"/>
        </w:rPr>
        <w:t>Cliente</w:t>
      </w:r>
      <w:r>
        <w:rPr>
          <w:lang w:val="es-MX"/>
        </w:rPr>
        <w:t>-SoloLetras</w:t>
      </w:r>
    </w:p>
    <w:tbl>
      <w:tblPr>
        <w:tblStyle w:val="1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Columna</w:t>
            </w:r>
          </w:p>
        </w:tc>
        <w:tc>
          <w:tcPr>
            <w:tcW w:w="175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Tipo de dato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  <w:tcBorders>
              <w:top w:val="nil"/>
            </w:tcBorders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IdAlumno</w:t>
            </w:r>
          </w:p>
        </w:tc>
        <w:tc>
          <w:tcPr>
            <w:tcW w:w="1750" w:type="dxa"/>
            <w:tcBorders>
              <w:top w:val="nil"/>
            </w:tcBorders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Entero (Consecutivo)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750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Cadena (50)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ApellidoPaterno</w:t>
            </w:r>
          </w:p>
        </w:tc>
        <w:tc>
          <w:tcPr>
            <w:tcW w:w="1750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Cadena (50)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ApellidoMaterno</w:t>
            </w:r>
          </w:p>
        </w:tc>
        <w:tc>
          <w:tcPr>
            <w:tcW w:w="1750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Cadena (50)</w:t>
            </w:r>
          </w:p>
        </w:tc>
      </w:tr>
    </w:tbl>
    <w:p>
      <w:pPr>
        <w:pStyle w:val="3"/>
        <w:numPr>
          <w:ilvl w:val="0"/>
          <w:numId w:val="7"/>
        </w:numPr>
        <w:ind w:right="0"/>
        <w:jc w:val="both"/>
        <w:rPr>
          <w:lang w:val="es-MX"/>
        </w:rPr>
      </w:pPr>
      <w:r>
        <w:rPr>
          <w:lang w:val="es-MX"/>
        </w:rPr>
        <w:t>Crear la tabla materias: -</w:t>
      </w:r>
      <w:r>
        <w:rPr>
          <w:highlight w:val="cyan"/>
          <w:lang w:val="es-MX"/>
        </w:rPr>
        <w:t>WebAPI</w:t>
      </w:r>
      <w:r>
        <w:rPr>
          <w:lang w:val="es-MX"/>
        </w:rPr>
        <w:t xml:space="preserve"> –EntityFramework -</w:t>
      </w:r>
      <w:r>
        <w:rPr>
          <w:highlight w:val="green"/>
          <w:lang w:val="es-MX"/>
        </w:rPr>
        <w:t>Servidor</w:t>
      </w:r>
      <w:r>
        <w:rPr>
          <w:lang w:val="es-MX"/>
        </w:rPr>
        <w:t>-DataAnnotations</w:t>
      </w:r>
    </w:p>
    <w:tbl>
      <w:tblPr>
        <w:tblStyle w:val="1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Columna</w:t>
            </w:r>
          </w:p>
        </w:tc>
        <w:tc>
          <w:tcPr>
            <w:tcW w:w="175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Tipo de dato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  <w:tcBorders>
              <w:top w:val="nil"/>
            </w:tcBorders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idMateria</w:t>
            </w:r>
          </w:p>
        </w:tc>
        <w:tc>
          <w:tcPr>
            <w:tcW w:w="1750" w:type="dxa"/>
            <w:tcBorders>
              <w:top w:val="nil"/>
            </w:tcBorders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Entero (Consecutivo)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750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Cadena (50)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costo</w:t>
            </w:r>
          </w:p>
        </w:tc>
        <w:tc>
          <w:tcPr>
            <w:tcW w:w="1750" w:type="dxa"/>
          </w:tcPr>
          <w:p>
            <w:pPr>
              <w:pStyle w:val="3"/>
              <w:ind w:right="0"/>
              <w:jc w:val="both"/>
              <w:rPr>
                <w:lang w:val="es-MX"/>
              </w:rPr>
            </w:pPr>
            <w:r>
              <w:rPr>
                <w:lang w:val="es-MX"/>
              </w:rPr>
              <w:t>Decimal</w:t>
            </w:r>
          </w:p>
        </w:tc>
      </w:tr>
    </w:tbl>
    <w:p>
      <w:pPr>
        <w:pStyle w:val="3"/>
        <w:numPr>
          <w:ilvl w:val="0"/>
          <w:numId w:val="6"/>
        </w:numPr>
        <w:ind w:right="0"/>
        <w:jc w:val="both"/>
        <w:rPr>
          <w:lang w:val="es-MX"/>
        </w:rPr>
      </w:pPr>
      <w:r>
        <w:rPr>
          <w:lang w:val="es-MX"/>
        </w:rPr>
        <w:t>A partir del punto 1, crear entidad para relacionar alumnos con materias, donde un alumno puede tener una o más materias registradas.</w:t>
      </w:r>
    </w:p>
    <w:p>
      <w:pPr>
        <w:pStyle w:val="3"/>
        <w:numPr>
          <w:ilvl w:val="0"/>
          <w:numId w:val="6"/>
        </w:numPr>
        <w:ind w:right="0"/>
        <w:jc w:val="both"/>
        <w:rPr>
          <w:lang w:val="es-MX"/>
        </w:rPr>
      </w:pPr>
      <w:r>
        <w:rPr>
          <w:lang w:val="es-MX"/>
        </w:rPr>
        <w:t>Teniendo como base el punto 1, crear una aplicación web (utilizando la tecnología ASPX), utilizando bootstrap, jquery, que permita altas, bajas y consultas de alumnos y materias, esto, mediante programación en capas.</w:t>
      </w:r>
    </w:p>
    <w:p>
      <w:pPr>
        <w:pStyle w:val="3"/>
        <w:numPr>
          <w:ilvl w:val="0"/>
          <w:numId w:val="6"/>
        </w:numPr>
        <w:ind w:right="0"/>
        <w:jc w:val="both"/>
        <w:rPr>
          <w:lang w:val="es-MX"/>
        </w:rPr>
      </w:pPr>
      <w:r>
        <w:rPr>
          <w:lang w:val="es-MX"/>
        </w:rPr>
        <w:t xml:space="preserve">Añadir en el punto 3, una página web que permita a un alumno agregar materias y que visualice la suma del costo de las materias registradas. </w:t>
      </w:r>
    </w:p>
    <w:p>
      <w:pPr>
        <w:pStyle w:val="3"/>
        <w:numPr>
          <w:ilvl w:val="0"/>
          <w:numId w:val="8"/>
        </w:numPr>
        <w:ind w:right="0"/>
        <w:jc w:val="both"/>
        <w:rPr>
          <w:lang w:val="es-MX"/>
        </w:rPr>
      </w:pPr>
      <w:r>
        <w:rPr>
          <w:lang w:val="es-MX"/>
        </w:rPr>
        <w:t>En el nombre de la materia se podrá eliminar una lista de caracteres que se encontraran en el config, antes de insertar a BD. La siguiente lista será la que se pondrá en el config: &amp;&lt;&gt;/</w:t>
      </w:r>
    </w:p>
    <w:p>
      <w:pPr>
        <w:pStyle w:val="3"/>
        <w:numPr>
          <w:ilvl w:val="0"/>
          <w:numId w:val="8"/>
        </w:numPr>
        <w:ind w:right="0"/>
        <w:jc w:val="both"/>
        <w:rPr>
          <w:lang w:val="es-MX"/>
        </w:rPr>
      </w:pPr>
      <w:r>
        <w:rPr>
          <w:lang w:val="es-MX"/>
        </w:rPr>
        <w:t>Desarrollar la suma con la programación necesaria desde la base de datos.</w:t>
      </w:r>
    </w:p>
    <w:p>
      <w:pPr>
        <w:pStyle w:val="3"/>
        <w:numPr>
          <w:ilvl w:val="0"/>
          <w:numId w:val="6"/>
        </w:numPr>
        <w:ind w:right="0"/>
        <w:jc w:val="both"/>
        <w:rPr>
          <w:lang w:val="es-MX"/>
        </w:rPr>
      </w:pPr>
      <w:r>
        <w:rPr>
          <w:lang w:val="es-MX"/>
        </w:rPr>
        <w:t>Desarrollar una página web con un menú que permitirá navegar a las páginas creadas en los puntos 3 y 4.</w:t>
      </w:r>
    </w:p>
    <w:p>
      <w:pPr>
        <w:pStyle w:val="3"/>
        <w:numPr>
          <w:ilvl w:val="0"/>
          <w:numId w:val="6"/>
        </w:numPr>
        <w:ind w:right="0"/>
        <w:jc w:val="both"/>
        <w:rPr>
          <w:lang w:val="es-MX"/>
        </w:rPr>
      </w:pPr>
      <w:r>
        <w:rPr>
          <w:lang w:val="es-MX"/>
        </w:rPr>
        <w:t>Añadir una página de login a la aplicación. Esta página solicitará al usuario nombre y apellido paterno para autenticarse, estos datos se validarán contra la tabla “alumnos” de la base de datos “control escolar”, permitiendo el acceso únicamente a los alumnos registrados. Una vez realizada la validación del alumno, el sistema muestra la página desarrollada en el punto 5.</w:t>
      </w:r>
    </w:p>
    <w:p>
      <w:pPr>
        <w:pStyle w:val="3"/>
        <w:numPr>
          <w:ilvl w:val="0"/>
          <w:numId w:val="9"/>
        </w:numPr>
        <w:ind w:right="0"/>
        <w:jc w:val="both"/>
        <w:rPr>
          <w:lang w:val="es-MX"/>
        </w:rPr>
      </w:pPr>
      <w:r>
        <w:rPr>
          <w:lang w:val="es-MX"/>
        </w:rPr>
        <w:t>En el nombre y apellido solo deberá aceptar caracteres alfabéticos.</w:t>
      </w:r>
    </w:p>
    <w:p>
      <w:pPr>
        <w:pStyle w:val="3"/>
        <w:numPr>
          <w:ilvl w:val="0"/>
          <w:numId w:val="6"/>
        </w:numPr>
        <w:ind w:right="0"/>
        <w:jc w:val="both"/>
        <w:rPr>
          <w:lang w:val="es-MX"/>
        </w:rPr>
      </w:pPr>
      <w:r>
        <w:rPr>
          <w:lang w:val="es-MX"/>
        </w:rPr>
        <w:t>Agregar funcionalidad ajax a las páginas web desarrolladas.</w:t>
      </w:r>
    </w:p>
    <w:p>
      <w:pPr>
        <w:pStyle w:val="3"/>
        <w:ind w:right="0"/>
        <w:jc w:val="both"/>
        <w:rPr>
          <w:lang w:val="es-MX"/>
        </w:rPr>
      </w:pPr>
    </w:p>
    <w:sectPr>
      <w:headerReference r:id="rId7" w:type="first"/>
      <w:footerReference r:id="rId8" w:type="first"/>
      <w:pgSz w:w="12240" w:h="15840"/>
      <w:pgMar w:top="1418" w:right="1467" w:bottom="1701" w:left="1701" w:header="720" w:footer="454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Lato Black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umanst521 BT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rPr>
        <w:rStyle w:val="30"/>
        <w:sz w:val="16"/>
        <w:szCs w:val="16"/>
      </w:rPr>
    </w:pPr>
    <w:r>
      <w:rPr>
        <w:rStyle w:val="30"/>
        <w:sz w:val="16"/>
        <w:szCs w:val="16"/>
      </w:rPr>
      <w:t>CHR_001_Integrar funcionalidad del C751 y S751 en Valija Digital</w:t>
    </w:r>
    <w:r>
      <w:rPr>
        <w:rStyle w:val="30"/>
        <w:sz w:val="16"/>
        <w:szCs w:val="16"/>
      </w:rPr>
      <w:tab/>
    </w:r>
  </w:p>
  <w:p>
    <w:pPr>
      <w:pStyle w:val="25"/>
    </w:pPr>
    <w:r>
      <w:rPr>
        <w:rFonts w:ascii="Humanst521 BT" w:hAnsi="Humanst521 BT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1559560</wp:posOffset>
              </wp:positionH>
              <wp:positionV relativeFrom="paragraph">
                <wp:posOffset>59690</wp:posOffset>
              </wp:positionV>
              <wp:extent cx="474345" cy="112395"/>
              <wp:effectExtent l="0" t="0" r="1905" b="254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4453" cy="112131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 Rectángulo" o:spid="_x0000_s1026" o:spt="1" style="position:absolute;left:0pt;margin-left:122.8pt;margin-top:4.7pt;height:8.85pt;width:37.35pt;z-index:251663360;v-text-anchor:middle;mso-width-relative:page;mso-height-relative:page;" fillcolor="#7030A0" filled="t" stroked="f" coordsize="21600,21600" o:gfxdata="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DtEDA&#10;1wAAAAgBAAAPAAAAAAAAAAEAIAAAACIAAABkcnMvZG93bnJldi54bWxQSwECFAAUAAAACACHTuJA&#10;M0OFx1sCAAC3BAAADgAAAAAAAAABACAAAAAmAQAAZHJzL2Uyb0RvYy54bWxQSwUGAAAAAAYABgBZ&#10;AQAA8wUAAAAA&#10;">
              <v:fill on="t" focussize="0,0"/>
              <v:stroke on="f" weight="1.5pt" endcap="round"/>
              <v:imagedata o:title=""/>
              <o:lock v:ext="edit" aspectratio="f"/>
            </v:rect>
          </w:pict>
        </mc:Fallback>
      </mc:AlternateContent>
    </w:r>
    <w:r>
      <w:rPr>
        <w:rStyle w:val="30"/>
        <w:sz w:val="16"/>
        <w:szCs w:val="16"/>
      </w:rPr>
      <w:t>Documento Reservado/Confidencial</w:t>
    </w:r>
    <w:r>
      <w:rPr>
        <w:rStyle w:val="30"/>
        <w:sz w:val="16"/>
        <w:szCs w:val="16"/>
      </w:rPr>
      <w:tab/>
    </w:r>
    <w:r>
      <w:rPr>
        <w:rStyle w:val="30"/>
        <w:sz w:val="16"/>
        <w:szCs w:val="16"/>
      </w:rPr>
      <w:t>Versión 1.3.0</w:t>
    </w:r>
    <w:r>
      <w:rPr>
        <w:rStyle w:val="30"/>
      </w:rPr>
      <w:tab/>
    </w:r>
    <w:r>
      <w:rPr>
        <w:rStyle w:val="30"/>
      </w:rPr>
      <w:tab/>
    </w:r>
    <w:r>
      <w:rPr>
        <w:rStyle w:val="30"/>
      </w:rPr>
      <w:fldChar w:fldCharType="begin"/>
    </w:r>
    <w:r>
      <w:rPr>
        <w:rStyle w:val="30"/>
      </w:rPr>
      <w:instrText xml:space="preserve"> PAGE  \* Arabic </w:instrText>
    </w:r>
    <w:r>
      <w:rPr>
        <w:rStyle w:val="30"/>
      </w:rPr>
      <w:fldChar w:fldCharType="separate"/>
    </w:r>
    <w:r>
      <w:rPr>
        <w:rStyle w:val="30"/>
      </w:rPr>
      <w:t>2</w:t>
    </w:r>
    <w:r>
      <w:rPr>
        <w:rStyle w:val="3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231140" cy="231140"/>
              <wp:effectExtent l="0" t="0" r="0" b="0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40" cy="23114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3" o:spid="_x0000_s1026" o:spt="1" style="position:absolute;left:0pt;margin-left:0pt;margin-top:5.2pt;height:18.2pt;width:18.2pt;z-index:251670528;v-text-anchor:middle;mso-width-relative:page;mso-height-relative:page;" filled="t" stroked="f" coordsize="21600,21600" o:gfxdata="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">
              <v:fill type="frame" on="t" focussize="0,0" recolor="t" rotate="t" r:id="rId1"/>
              <v:stroke on="f" weight="1.5pt" endcap="round"/>
              <v:imagedata o:title=""/>
              <o:lock v:ext="edit" aspectratio="f"/>
              <v:textbox inset="0mm,0mm,0mm,0mm"/>
            </v:rect>
          </w:pict>
        </mc:Fallback>
      </mc:AlternateContent>
    </w: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1939290</wp:posOffset>
              </wp:positionH>
              <wp:positionV relativeFrom="paragraph">
                <wp:posOffset>66040</wp:posOffset>
              </wp:positionV>
              <wp:extent cx="231140" cy="231140"/>
              <wp:effectExtent l="0" t="0" r="0" b="0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40" cy="231140"/>
                      </a:xfrm>
                      <a:prstGeom prst="rect">
                        <a:avLst/>
                      </a:prstGeom>
                      <a:blipFill>
                        <a:blip r:embed="rId2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4" o:spid="_x0000_s1026" o:spt="1" style="position:absolute;left:0pt;margin-left:152.7pt;margin-top:5.2pt;height:18.2pt;width:18.2pt;z-index:251669504;v-text-anchor:middle;mso-width-relative:page;mso-height-relative:page;" filled="t" stroked="f" coordsize="21600,21600" o:gfxdata="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">
              <v:fill type="frame" on="t" focussize="0,0" recolor="t" rotate="t" r:id="rId2"/>
              <v:stroke on="f" weight="1.5pt" endcap="round"/>
              <v:imagedata o:title=""/>
              <o:lock v:ext="edit" aspectratio="f"/>
              <v:textbox inset="0mm,0mm,0mm,0mm"/>
            </v:rect>
          </w:pict>
        </mc:Fallback>
      </mc:AlternateContent>
    </w: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3996690</wp:posOffset>
              </wp:positionH>
              <wp:positionV relativeFrom="paragraph">
                <wp:posOffset>66040</wp:posOffset>
              </wp:positionV>
              <wp:extent cx="231140" cy="231140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40" cy="231140"/>
                      </a:xfrm>
                      <a:prstGeom prst="rect">
                        <a:avLst/>
                      </a:prstGeom>
                      <a:blipFill>
                        <a:blip r:embed="rId3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5" o:spid="_x0000_s1026" o:spt="1" style="position:absolute;left:0pt;margin-left:314.7pt;margin-top:5.2pt;height:18.2pt;width:18.2pt;z-index:251668480;v-text-anchor:middle;mso-width-relative:page;mso-height-relative:page;" filled="t" stroked="f" coordsize="21600,21600" o:gfxdata="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">
              <v:fill type="frame" on="t" focussize="0,0" recolor="t" rotate="t" r:id="rId3"/>
              <v:stroke on="f" weight="1.5pt" endcap="round"/>
              <v:imagedata o:title=""/>
              <o:lock v:ext="edit" aspectratio="f"/>
              <v:textbox inset="0mm,0mm,0mm,0mm"/>
            </v:rect>
          </w:pict>
        </mc:Fallback>
      </mc:AlternateContent>
    </w: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-88900</wp:posOffset>
              </wp:positionV>
              <wp:extent cx="5238750" cy="0"/>
              <wp:effectExtent l="0" t="0" r="19050" b="25400"/>
              <wp:wrapNone/>
              <wp:docPr id="26" name="Conector rec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87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26" o:spid="_x0000_s1026" o:spt="20" style="position:absolute;left:0pt;margin-left:-8.55pt;margin-top:-7pt;height:0pt;width:412.5pt;z-index:251665408;mso-width-relative:page;mso-height-relative:page;" filled="f" stroked="t" coordsize="21600,21600" o:gfxdata="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Md8lE1wAAAAsBAAAPAAAAAAAAAAEAIAAA&#10;ACIAAABkcnMvZG93bnJldi54bWxQSwECFAAUAAAACACHTuJAyEvNldQBAAC8AwAADgAAAAAAAAAB&#10;ACAAAAAmAQAAZHJzL2Uyb0RvYy54bWxQSwUGAAAAAAYABgBZAQAAbAUAAAAA&#10;">
              <v:fill on="f" focussize="0,0"/>
              <v:stroke color="#7F7F7F [1612]" joinstyle="round" endcap="round"/>
              <v:imagedata o:title=""/>
              <o:lock v:ext="edit" aspectratio="f"/>
            </v:line>
          </w:pict>
        </mc:Fallback>
      </mc:AlternateContent>
    </w:r>
    <w:r>
      <w:tab/>
    </w:r>
    <w:r>
      <w:t>+52   (55)5351 8899 x 7014</w:t>
    </w:r>
    <w:r>
      <w:tab/>
    </w:r>
    <w:r>
      <w:t>Manuel Ávila Camacho 126 piso 1</w:t>
    </w:r>
    <w:r>
      <w:tab/>
    </w:r>
    <w:r>
      <w:fldChar w:fldCharType="begin"/>
    </w:r>
    <w:r>
      <w:instrText xml:space="preserve"> HYPERLINK "http://www.digipro.com.mx" </w:instrText>
    </w:r>
    <w:r>
      <w:fldChar w:fldCharType="separate"/>
    </w:r>
    <w:r>
      <w:rPr>
        <w:rStyle w:val="27"/>
      </w:rPr>
      <w:t>www.digipro.com.mx</w:t>
    </w:r>
    <w:r>
      <w:rPr>
        <w:rStyle w:val="27"/>
      </w:rPr>
      <w:fldChar w:fldCharType="end"/>
    </w:r>
  </w:p>
  <w:p>
    <w:pPr>
      <w:pStyle w:val="40"/>
    </w:pPr>
    <w:r>
      <w:tab/>
    </w:r>
    <w:r>
      <w:t>+52   (55)5351 8899 x 6004</w:t>
    </w:r>
    <w:r>
      <w:tab/>
    </w:r>
    <w:r>
      <w:t xml:space="preserve">Lomas de Chapultepec </w:t>
    </w:r>
    <w:r>
      <w:tab/>
    </w:r>
  </w:p>
  <w:p>
    <w:pPr>
      <w:pStyle w:val="40"/>
    </w:pPr>
    <w:r>
      <w:tab/>
    </w:r>
    <w:r>
      <w:t>+52   (55)5351 8893</w:t>
    </w:r>
    <w:r>
      <w:tab/>
    </w:r>
    <w:r>
      <w:t xml:space="preserve">11000 Miguel Hidalgo, CDMX México </w:t>
    </w:r>
    <w:r>
      <w:tab/>
    </w:r>
  </w:p>
  <w:p>
    <w:pPr>
      <w:pStyle w:val="40"/>
    </w:pP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rPr>
        <w:rStyle w:val="30"/>
        <w:sz w:val="16"/>
        <w:szCs w:val="16"/>
      </w:rPr>
    </w:pPr>
    <w:r>
      <w:rPr>
        <w:rStyle w:val="30"/>
        <w:sz w:val="16"/>
        <w:szCs w:val="16"/>
      </w:rPr>
      <w:t>Examen práctico DigiPro para Desarrollador .Net</w:t>
    </w:r>
    <w:r>
      <w:rPr>
        <w:rStyle w:val="30"/>
        <w:sz w:val="16"/>
        <w:szCs w:val="16"/>
      </w:rPr>
      <w:tab/>
    </w:r>
  </w:p>
  <w:p>
    <w:pPr>
      <w:pStyle w:val="25"/>
      <w:rPr>
        <w:rStyle w:val="30"/>
        <w:sz w:val="16"/>
        <w:szCs w:val="16"/>
      </w:rPr>
    </w:pPr>
    <w:r>
      <w:rPr>
        <w:rFonts w:ascii="Humanst521 BT" w:hAnsi="Humanst521 BT"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1559560</wp:posOffset>
              </wp:positionH>
              <wp:positionV relativeFrom="paragraph">
                <wp:posOffset>59690</wp:posOffset>
              </wp:positionV>
              <wp:extent cx="474345" cy="112395"/>
              <wp:effectExtent l="0" t="0" r="1905" b="2540"/>
              <wp:wrapNone/>
              <wp:docPr id="1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4453" cy="112131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 Rectángulo" o:spid="_x0000_s1026" o:spt="1" style="position:absolute;left:0pt;margin-left:122.8pt;margin-top:4.7pt;height:8.85pt;width:37.35pt;z-index:251671552;v-text-anchor:middle;mso-width-relative:page;mso-height-relative:page;" fillcolor="#7030A0" filled="t" stroked="f" coordsize="21600,21600" o:gfxdata="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DtEDA&#10;1wAAAAgBAAAPAAAAAAAAAAEAIAAAACIAAABkcnMvZG93bnJldi54bWxQSwECFAAUAAAACACHTuJA&#10;Elhmn1sCAAC3BAAADgAAAAAAAAABACAAAAAmAQAAZHJzL2Uyb0RvYy54bWxQSwUGAAAAAAYABgBZ&#10;AQAA8wUAAAAA&#10;">
              <v:fill on="t" focussize="0,0"/>
              <v:stroke on="f" weight="1.5pt" endcap="round"/>
              <v:imagedata o:title=""/>
              <o:lock v:ext="edit" aspectratio="f"/>
            </v:rect>
          </w:pict>
        </mc:Fallback>
      </mc:AlternateContent>
    </w:r>
    <w:r>
      <w:rPr>
        <w:rStyle w:val="30"/>
        <w:sz w:val="16"/>
        <w:szCs w:val="16"/>
      </w:rPr>
      <w:t>Documento Reservado/Confidencial</w:t>
    </w:r>
    <w:r>
      <w:rPr>
        <w:rStyle w:val="30"/>
        <w:sz w:val="16"/>
        <w:szCs w:val="16"/>
      </w:rPr>
      <w:tab/>
    </w:r>
    <w:r>
      <w:rPr>
        <w:rStyle w:val="30"/>
        <w:sz w:val="16"/>
        <w:szCs w:val="16"/>
      </w:rPr>
      <w:t>Versión 1.3.0</w:t>
    </w:r>
  </w:p>
  <w:p>
    <w:pPr>
      <w:pStyle w:val="25"/>
      <w:jc w:val="center"/>
    </w:pPr>
    <w:r>
      <w:rPr>
        <w:rStyle w:val="30"/>
      </w:rPr>
      <w:fldChar w:fldCharType="begin"/>
    </w:r>
    <w:r>
      <w:rPr>
        <w:rStyle w:val="30"/>
      </w:rPr>
      <w:instrText xml:space="preserve"> PAGE  \* Arabic </w:instrText>
    </w:r>
    <w:r>
      <w:rPr>
        <w:rStyle w:val="30"/>
      </w:rPr>
      <w:fldChar w:fldCharType="separate"/>
    </w:r>
    <w:r>
      <w:rPr>
        <w:rStyle w:val="30"/>
      </w:rPr>
      <w:t>1</w:t>
    </w:r>
    <w:r>
      <w:rPr>
        <w:rStyle w:val="3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lang w:val="en-US" w:eastAsia="en-US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posOffset>1971675</wp:posOffset>
          </wp:positionH>
          <wp:positionV relativeFrom="margin">
            <wp:posOffset>3128645</wp:posOffset>
          </wp:positionV>
          <wp:extent cx="4720590" cy="415671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 cstate="print">
                    <a:alphaModFix am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0590" cy="41567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left" w:pos="5715"/>
        <w:tab w:val="clear" w:pos="4419"/>
        <w:tab w:val="clear" w:pos="8838"/>
      </w:tabs>
    </w:pPr>
    <w:r>
      <w:rPr>
        <w:lang w:val="en-US" w:eastAsia="en-US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margin">
            <wp:posOffset>1943100</wp:posOffset>
          </wp:positionH>
          <wp:positionV relativeFrom="margin">
            <wp:posOffset>2838450</wp:posOffset>
          </wp:positionV>
          <wp:extent cx="4720590" cy="415671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alphaModFix am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0590" cy="41567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 w:eastAsia="en-US"/>
      </w:rPr>
      <w:drawing>
        <wp:inline distT="0" distB="0" distL="0" distR="0">
          <wp:extent cx="2298700" cy="704850"/>
          <wp:effectExtent l="0" t="0" r="635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56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left" w:pos="5715"/>
        <w:tab w:val="clear" w:pos="4419"/>
        <w:tab w:val="clear" w:pos="8838"/>
      </w:tabs>
    </w:pPr>
    <w:r>
      <w:rPr>
        <w:lang w:val="en-US" w:eastAsia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1943100</wp:posOffset>
          </wp:positionH>
          <wp:positionV relativeFrom="margin">
            <wp:posOffset>2838450</wp:posOffset>
          </wp:positionV>
          <wp:extent cx="4720590" cy="415671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/>
                  </pic:cNvPicPr>
                </pic:nvPicPr>
                <pic:blipFill>
                  <a:blip r:embed="rId1" cstate="print">
                    <a:alphaModFix am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0590" cy="41567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 w:eastAsia="en-US"/>
      </w:rPr>
      <w:drawing>
        <wp:inline distT="0" distB="0" distL="0" distR="0">
          <wp:extent cx="2298700" cy="704850"/>
          <wp:effectExtent l="0" t="0" r="635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56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8"/>
      <w:lvlText w:val=""/>
      <w:lvlJc w:val="left"/>
      <w:pPr>
        <w:ind w:left="360" w:hanging="360"/>
      </w:pPr>
      <w:rPr>
        <w:rFonts w:hint="default" w:ascii="Wingdings 3" w:hAnsi="Wingdings 3"/>
        <w:color w:val="50B848" w:themeColor="accent1"/>
        <w14:textFill>
          <w14:solidFill>
            <w14:schemeClr w14:val="accent1"/>
          </w14:solidFill>
        </w14:textFill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40137CF"/>
    <w:multiLevelType w:val="multilevel"/>
    <w:tmpl w:val="040137CF"/>
    <w:lvl w:ilvl="0" w:tentative="0">
      <w:start w:val="4"/>
      <w:numFmt w:val="bullet"/>
      <w:lvlText w:val=""/>
      <w:lvlJc w:val="left"/>
      <w:pPr>
        <w:ind w:left="525" w:hanging="360"/>
      </w:pPr>
      <w:rPr>
        <w:rFonts w:hint="default" w:ascii="Wingdings" w:hAnsi="Wingdings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2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85" w:hanging="360"/>
      </w:pPr>
      <w:rPr>
        <w:rFonts w:hint="default" w:ascii="Wingdings" w:hAnsi="Wingdings"/>
      </w:rPr>
    </w:lvl>
  </w:abstractNum>
  <w:abstractNum w:abstractNumId="3">
    <w:nsid w:val="0F7B0A12"/>
    <w:multiLevelType w:val="multilevel"/>
    <w:tmpl w:val="0F7B0A1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1FAE057C"/>
    <w:multiLevelType w:val="multilevel"/>
    <w:tmpl w:val="1FAE057C"/>
    <w:lvl w:ilvl="0" w:tentative="0">
      <w:start w:val="1"/>
      <w:numFmt w:val="lowerLetter"/>
      <w:pStyle w:val="44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2D8E5225"/>
    <w:multiLevelType w:val="multilevel"/>
    <w:tmpl w:val="2D8E52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34D2A"/>
    <w:multiLevelType w:val="multilevel"/>
    <w:tmpl w:val="56C34D2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7">
    <w:nsid w:val="57CF7124"/>
    <w:multiLevelType w:val="multilevel"/>
    <w:tmpl w:val="57CF712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7BCD4024"/>
    <w:multiLevelType w:val="multilevel"/>
    <w:tmpl w:val="7BCD4024"/>
    <w:lvl w:ilvl="0" w:tentative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09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B0A6AEB-6889-46E3-8170-A7B279412704}"/>
    <w:docVar w:name="dgnword-eventsink" w:val="683998832"/>
  </w:docVars>
  <w:rsids>
    <w:rsidRoot w:val="00434B8F"/>
    <w:rsid w:val="000015BB"/>
    <w:rsid w:val="000031CD"/>
    <w:rsid w:val="0000641E"/>
    <w:rsid w:val="000161E3"/>
    <w:rsid w:val="00020A68"/>
    <w:rsid w:val="000424BB"/>
    <w:rsid w:val="000447BC"/>
    <w:rsid w:val="00046C27"/>
    <w:rsid w:val="00052ACB"/>
    <w:rsid w:val="00064B2F"/>
    <w:rsid w:val="00075E53"/>
    <w:rsid w:val="0008078B"/>
    <w:rsid w:val="00082F4D"/>
    <w:rsid w:val="0008408E"/>
    <w:rsid w:val="00086038"/>
    <w:rsid w:val="0009051C"/>
    <w:rsid w:val="00097A39"/>
    <w:rsid w:val="000A3F16"/>
    <w:rsid w:val="000B0BC4"/>
    <w:rsid w:val="000B1AD2"/>
    <w:rsid w:val="000C511B"/>
    <w:rsid w:val="000C51E8"/>
    <w:rsid w:val="000C76FA"/>
    <w:rsid w:val="000E1057"/>
    <w:rsid w:val="000F3F83"/>
    <w:rsid w:val="000F5938"/>
    <w:rsid w:val="001008C4"/>
    <w:rsid w:val="00102835"/>
    <w:rsid w:val="00103F94"/>
    <w:rsid w:val="00110B3D"/>
    <w:rsid w:val="00115808"/>
    <w:rsid w:val="00116E15"/>
    <w:rsid w:val="00120570"/>
    <w:rsid w:val="00122E94"/>
    <w:rsid w:val="00124F79"/>
    <w:rsid w:val="001269AD"/>
    <w:rsid w:val="00127BA1"/>
    <w:rsid w:val="001350F2"/>
    <w:rsid w:val="00140AF4"/>
    <w:rsid w:val="001564E4"/>
    <w:rsid w:val="001804F6"/>
    <w:rsid w:val="00184F1B"/>
    <w:rsid w:val="00193180"/>
    <w:rsid w:val="001A696D"/>
    <w:rsid w:val="001C0EE9"/>
    <w:rsid w:val="001C2916"/>
    <w:rsid w:val="001C4592"/>
    <w:rsid w:val="001E2AEB"/>
    <w:rsid w:val="001F73E9"/>
    <w:rsid w:val="00203A47"/>
    <w:rsid w:val="00206A87"/>
    <w:rsid w:val="00226D76"/>
    <w:rsid w:val="0022714C"/>
    <w:rsid w:val="00235074"/>
    <w:rsid w:val="00237D98"/>
    <w:rsid w:val="002405AC"/>
    <w:rsid w:val="0024353B"/>
    <w:rsid w:val="00256D14"/>
    <w:rsid w:val="002625B3"/>
    <w:rsid w:val="00294E6C"/>
    <w:rsid w:val="002A1995"/>
    <w:rsid w:val="002A7767"/>
    <w:rsid w:val="002B01E2"/>
    <w:rsid w:val="002B5B85"/>
    <w:rsid w:val="002C2650"/>
    <w:rsid w:val="002C2782"/>
    <w:rsid w:val="002C7962"/>
    <w:rsid w:val="002D55E5"/>
    <w:rsid w:val="002E058E"/>
    <w:rsid w:val="002E1142"/>
    <w:rsid w:val="00322C63"/>
    <w:rsid w:val="00325595"/>
    <w:rsid w:val="00336C81"/>
    <w:rsid w:val="00344789"/>
    <w:rsid w:val="00347AEB"/>
    <w:rsid w:val="00355712"/>
    <w:rsid w:val="00360336"/>
    <w:rsid w:val="00363E3B"/>
    <w:rsid w:val="0036791F"/>
    <w:rsid w:val="003777AD"/>
    <w:rsid w:val="00384EF0"/>
    <w:rsid w:val="00392F2D"/>
    <w:rsid w:val="00397F69"/>
    <w:rsid w:val="003A0A61"/>
    <w:rsid w:val="003A4A37"/>
    <w:rsid w:val="003B1ABC"/>
    <w:rsid w:val="003B4FDB"/>
    <w:rsid w:val="003C1A4A"/>
    <w:rsid w:val="003C1C4C"/>
    <w:rsid w:val="003C57BD"/>
    <w:rsid w:val="003D07EB"/>
    <w:rsid w:val="003D0900"/>
    <w:rsid w:val="003D158D"/>
    <w:rsid w:val="003D1BFF"/>
    <w:rsid w:val="003E3D70"/>
    <w:rsid w:val="003F423B"/>
    <w:rsid w:val="003F563F"/>
    <w:rsid w:val="003F5A5C"/>
    <w:rsid w:val="00415314"/>
    <w:rsid w:val="004263FF"/>
    <w:rsid w:val="00427912"/>
    <w:rsid w:val="00434B8F"/>
    <w:rsid w:val="00451CB3"/>
    <w:rsid w:val="00453A9F"/>
    <w:rsid w:val="00454D2D"/>
    <w:rsid w:val="00455197"/>
    <w:rsid w:val="004578DB"/>
    <w:rsid w:val="004625BB"/>
    <w:rsid w:val="00462EB1"/>
    <w:rsid w:val="0046508C"/>
    <w:rsid w:val="00472D18"/>
    <w:rsid w:val="004843EA"/>
    <w:rsid w:val="0048586B"/>
    <w:rsid w:val="00494120"/>
    <w:rsid w:val="004A28C6"/>
    <w:rsid w:val="004A2DCA"/>
    <w:rsid w:val="004A4C9F"/>
    <w:rsid w:val="004A6222"/>
    <w:rsid w:val="004B1364"/>
    <w:rsid w:val="004B4185"/>
    <w:rsid w:val="004D5F0F"/>
    <w:rsid w:val="004E129F"/>
    <w:rsid w:val="004E46CE"/>
    <w:rsid w:val="004E5256"/>
    <w:rsid w:val="00503EEE"/>
    <w:rsid w:val="00507854"/>
    <w:rsid w:val="00510567"/>
    <w:rsid w:val="00511A23"/>
    <w:rsid w:val="00511BF5"/>
    <w:rsid w:val="005242F2"/>
    <w:rsid w:val="00525B13"/>
    <w:rsid w:val="00526005"/>
    <w:rsid w:val="00530170"/>
    <w:rsid w:val="005506C9"/>
    <w:rsid w:val="00555A94"/>
    <w:rsid w:val="005564EA"/>
    <w:rsid w:val="00560899"/>
    <w:rsid w:val="005646F5"/>
    <w:rsid w:val="005826C8"/>
    <w:rsid w:val="005A0483"/>
    <w:rsid w:val="005A0978"/>
    <w:rsid w:val="005A144F"/>
    <w:rsid w:val="005B392B"/>
    <w:rsid w:val="005C2E88"/>
    <w:rsid w:val="005C78A8"/>
    <w:rsid w:val="005D7CC8"/>
    <w:rsid w:val="005E4367"/>
    <w:rsid w:val="005E4ED8"/>
    <w:rsid w:val="005F08D2"/>
    <w:rsid w:val="00616EAB"/>
    <w:rsid w:val="00623A51"/>
    <w:rsid w:val="0062595A"/>
    <w:rsid w:val="006332B5"/>
    <w:rsid w:val="00636A68"/>
    <w:rsid w:val="00637422"/>
    <w:rsid w:val="00640F2B"/>
    <w:rsid w:val="0064242D"/>
    <w:rsid w:val="00643510"/>
    <w:rsid w:val="006458C9"/>
    <w:rsid w:val="00647076"/>
    <w:rsid w:val="006542DC"/>
    <w:rsid w:val="00662EDB"/>
    <w:rsid w:val="006649D0"/>
    <w:rsid w:val="00671B7D"/>
    <w:rsid w:val="00675BAA"/>
    <w:rsid w:val="00686D91"/>
    <w:rsid w:val="00687A7D"/>
    <w:rsid w:val="006901DD"/>
    <w:rsid w:val="006921E8"/>
    <w:rsid w:val="00697D79"/>
    <w:rsid w:val="006A3058"/>
    <w:rsid w:val="006B2810"/>
    <w:rsid w:val="006C0F16"/>
    <w:rsid w:val="006C4A8D"/>
    <w:rsid w:val="006C71FC"/>
    <w:rsid w:val="006E68FE"/>
    <w:rsid w:val="006F0C4D"/>
    <w:rsid w:val="007014D9"/>
    <w:rsid w:val="00703816"/>
    <w:rsid w:val="00720AB8"/>
    <w:rsid w:val="00721A44"/>
    <w:rsid w:val="007247F3"/>
    <w:rsid w:val="007248F9"/>
    <w:rsid w:val="007253BD"/>
    <w:rsid w:val="00730AF8"/>
    <w:rsid w:val="00762594"/>
    <w:rsid w:val="007651FF"/>
    <w:rsid w:val="0077676D"/>
    <w:rsid w:val="00781B38"/>
    <w:rsid w:val="007B5C4D"/>
    <w:rsid w:val="007C209F"/>
    <w:rsid w:val="007C70A9"/>
    <w:rsid w:val="007D3ECC"/>
    <w:rsid w:val="007E2FDC"/>
    <w:rsid w:val="007E5C8C"/>
    <w:rsid w:val="007F65A7"/>
    <w:rsid w:val="007F67EB"/>
    <w:rsid w:val="008075F0"/>
    <w:rsid w:val="008214D9"/>
    <w:rsid w:val="008226E8"/>
    <w:rsid w:val="0082669F"/>
    <w:rsid w:val="00842D72"/>
    <w:rsid w:val="00843C0F"/>
    <w:rsid w:val="008637C9"/>
    <w:rsid w:val="0087676D"/>
    <w:rsid w:val="00876B60"/>
    <w:rsid w:val="00877E47"/>
    <w:rsid w:val="0088140B"/>
    <w:rsid w:val="008974EB"/>
    <w:rsid w:val="008C0B91"/>
    <w:rsid w:val="008C22D8"/>
    <w:rsid w:val="008C7725"/>
    <w:rsid w:val="008E3726"/>
    <w:rsid w:val="008F6F6E"/>
    <w:rsid w:val="009051CA"/>
    <w:rsid w:val="00910896"/>
    <w:rsid w:val="00921A64"/>
    <w:rsid w:val="00921C44"/>
    <w:rsid w:val="0092423C"/>
    <w:rsid w:val="00930762"/>
    <w:rsid w:val="00931BE6"/>
    <w:rsid w:val="00934ED8"/>
    <w:rsid w:val="00943F82"/>
    <w:rsid w:val="009457B0"/>
    <w:rsid w:val="00945E6C"/>
    <w:rsid w:val="00946EBF"/>
    <w:rsid w:val="009545CC"/>
    <w:rsid w:val="009549B4"/>
    <w:rsid w:val="00956430"/>
    <w:rsid w:val="00973263"/>
    <w:rsid w:val="00973777"/>
    <w:rsid w:val="009823D2"/>
    <w:rsid w:val="0098591D"/>
    <w:rsid w:val="00986396"/>
    <w:rsid w:val="00987CCD"/>
    <w:rsid w:val="00992A84"/>
    <w:rsid w:val="00992AAE"/>
    <w:rsid w:val="009C6706"/>
    <w:rsid w:val="009D0F48"/>
    <w:rsid w:val="009D3B43"/>
    <w:rsid w:val="009E2A8D"/>
    <w:rsid w:val="009E2EDA"/>
    <w:rsid w:val="009E3EF9"/>
    <w:rsid w:val="009F5A63"/>
    <w:rsid w:val="00A11044"/>
    <w:rsid w:val="00A237CF"/>
    <w:rsid w:val="00A31EAF"/>
    <w:rsid w:val="00A35941"/>
    <w:rsid w:val="00A36882"/>
    <w:rsid w:val="00A36C74"/>
    <w:rsid w:val="00A55C7B"/>
    <w:rsid w:val="00A718FC"/>
    <w:rsid w:val="00A7294C"/>
    <w:rsid w:val="00A76401"/>
    <w:rsid w:val="00A76ADE"/>
    <w:rsid w:val="00A77C73"/>
    <w:rsid w:val="00A80755"/>
    <w:rsid w:val="00A81606"/>
    <w:rsid w:val="00A81613"/>
    <w:rsid w:val="00A8278B"/>
    <w:rsid w:val="00A942B0"/>
    <w:rsid w:val="00AA0F9D"/>
    <w:rsid w:val="00AA10FC"/>
    <w:rsid w:val="00AA5418"/>
    <w:rsid w:val="00AA5650"/>
    <w:rsid w:val="00AA591A"/>
    <w:rsid w:val="00AA79C8"/>
    <w:rsid w:val="00AB3CE1"/>
    <w:rsid w:val="00AC019C"/>
    <w:rsid w:val="00AC0354"/>
    <w:rsid w:val="00AC1CEB"/>
    <w:rsid w:val="00AC5DC4"/>
    <w:rsid w:val="00AD1B7A"/>
    <w:rsid w:val="00AD3585"/>
    <w:rsid w:val="00AD3F27"/>
    <w:rsid w:val="00AD7015"/>
    <w:rsid w:val="00AD74E7"/>
    <w:rsid w:val="00AE2988"/>
    <w:rsid w:val="00AE4C27"/>
    <w:rsid w:val="00AE7A6B"/>
    <w:rsid w:val="00AF7340"/>
    <w:rsid w:val="00B022D3"/>
    <w:rsid w:val="00B07F19"/>
    <w:rsid w:val="00B13A83"/>
    <w:rsid w:val="00B25AE0"/>
    <w:rsid w:val="00B42ECA"/>
    <w:rsid w:val="00B51E0A"/>
    <w:rsid w:val="00B55AB5"/>
    <w:rsid w:val="00B55C12"/>
    <w:rsid w:val="00B56C88"/>
    <w:rsid w:val="00B60B69"/>
    <w:rsid w:val="00B63A14"/>
    <w:rsid w:val="00B7625F"/>
    <w:rsid w:val="00B775B5"/>
    <w:rsid w:val="00B84A17"/>
    <w:rsid w:val="00B85BAF"/>
    <w:rsid w:val="00BA49B4"/>
    <w:rsid w:val="00BB2739"/>
    <w:rsid w:val="00BB7E54"/>
    <w:rsid w:val="00BC1707"/>
    <w:rsid w:val="00BD46BE"/>
    <w:rsid w:val="00BD4E41"/>
    <w:rsid w:val="00BE4DD9"/>
    <w:rsid w:val="00BE5AA0"/>
    <w:rsid w:val="00BE73C6"/>
    <w:rsid w:val="00BF10E1"/>
    <w:rsid w:val="00BF16C3"/>
    <w:rsid w:val="00BF1E0E"/>
    <w:rsid w:val="00BF3B6F"/>
    <w:rsid w:val="00C10678"/>
    <w:rsid w:val="00C12E81"/>
    <w:rsid w:val="00C13940"/>
    <w:rsid w:val="00C207FB"/>
    <w:rsid w:val="00C315C8"/>
    <w:rsid w:val="00C43B57"/>
    <w:rsid w:val="00C4733B"/>
    <w:rsid w:val="00C56700"/>
    <w:rsid w:val="00C67F5F"/>
    <w:rsid w:val="00C70737"/>
    <w:rsid w:val="00C91102"/>
    <w:rsid w:val="00C937EC"/>
    <w:rsid w:val="00CA4641"/>
    <w:rsid w:val="00CA7E4D"/>
    <w:rsid w:val="00CB15FB"/>
    <w:rsid w:val="00CB21F0"/>
    <w:rsid w:val="00CB5CD7"/>
    <w:rsid w:val="00CC158C"/>
    <w:rsid w:val="00CC6DD5"/>
    <w:rsid w:val="00CD056E"/>
    <w:rsid w:val="00CD2D21"/>
    <w:rsid w:val="00CD7705"/>
    <w:rsid w:val="00D024CE"/>
    <w:rsid w:val="00D02DA8"/>
    <w:rsid w:val="00D03413"/>
    <w:rsid w:val="00D134CA"/>
    <w:rsid w:val="00D158D8"/>
    <w:rsid w:val="00D15BC8"/>
    <w:rsid w:val="00D2024B"/>
    <w:rsid w:val="00D23091"/>
    <w:rsid w:val="00D24627"/>
    <w:rsid w:val="00D2575A"/>
    <w:rsid w:val="00D26CFE"/>
    <w:rsid w:val="00D36431"/>
    <w:rsid w:val="00D40806"/>
    <w:rsid w:val="00D417A0"/>
    <w:rsid w:val="00D5110A"/>
    <w:rsid w:val="00D53165"/>
    <w:rsid w:val="00D536CA"/>
    <w:rsid w:val="00D56C4F"/>
    <w:rsid w:val="00D56EB2"/>
    <w:rsid w:val="00D65938"/>
    <w:rsid w:val="00D674B0"/>
    <w:rsid w:val="00D70366"/>
    <w:rsid w:val="00D70F58"/>
    <w:rsid w:val="00D75803"/>
    <w:rsid w:val="00D93437"/>
    <w:rsid w:val="00D942D0"/>
    <w:rsid w:val="00D9493D"/>
    <w:rsid w:val="00DB5A85"/>
    <w:rsid w:val="00DC4ED1"/>
    <w:rsid w:val="00DC6C95"/>
    <w:rsid w:val="00DC7D6A"/>
    <w:rsid w:val="00DD77C6"/>
    <w:rsid w:val="00DE608A"/>
    <w:rsid w:val="00DE70F5"/>
    <w:rsid w:val="00E00998"/>
    <w:rsid w:val="00E03953"/>
    <w:rsid w:val="00E03FAF"/>
    <w:rsid w:val="00E05A3E"/>
    <w:rsid w:val="00E06CB6"/>
    <w:rsid w:val="00E0764A"/>
    <w:rsid w:val="00E119E3"/>
    <w:rsid w:val="00E13E80"/>
    <w:rsid w:val="00E258E7"/>
    <w:rsid w:val="00E350BB"/>
    <w:rsid w:val="00E374BD"/>
    <w:rsid w:val="00E47A98"/>
    <w:rsid w:val="00E50DC7"/>
    <w:rsid w:val="00E57EC6"/>
    <w:rsid w:val="00E60DCF"/>
    <w:rsid w:val="00E62F10"/>
    <w:rsid w:val="00E670A3"/>
    <w:rsid w:val="00E67768"/>
    <w:rsid w:val="00E7344D"/>
    <w:rsid w:val="00E80491"/>
    <w:rsid w:val="00E871F6"/>
    <w:rsid w:val="00EA149F"/>
    <w:rsid w:val="00EA2BD6"/>
    <w:rsid w:val="00EA37A9"/>
    <w:rsid w:val="00EA5ABE"/>
    <w:rsid w:val="00EA78D1"/>
    <w:rsid w:val="00EB44C4"/>
    <w:rsid w:val="00EB653A"/>
    <w:rsid w:val="00EC118A"/>
    <w:rsid w:val="00ED0F53"/>
    <w:rsid w:val="00EE2B30"/>
    <w:rsid w:val="00EE7A43"/>
    <w:rsid w:val="00EF137C"/>
    <w:rsid w:val="00EF1570"/>
    <w:rsid w:val="00EF247C"/>
    <w:rsid w:val="00EF6C1B"/>
    <w:rsid w:val="00F026FA"/>
    <w:rsid w:val="00F03D6B"/>
    <w:rsid w:val="00F11600"/>
    <w:rsid w:val="00F31908"/>
    <w:rsid w:val="00F32E1C"/>
    <w:rsid w:val="00F3528C"/>
    <w:rsid w:val="00F355FC"/>
    <w:rsid w:val="00F35EF7"/>
    <w:rsid w:val="00F362D2"/>
    <w:rsid w:val="00F407AD"/>
    <w:rsid w:val="00F450EF"/>
    <w:rsid w:val="00F46E47"/>
    <w:rsid w:val="00F512D7"/>
    <w:rsid w:val="00F604F7"/>
    <w:rsid w:val="00F87730"/>
    <w:rsid w:val="00FA458A"/>
    <w:rsid w:val="00FA73F6"/>
    <w:rsid w:val="00FC0970"/>
    <w:rsid w:val="00FE387E"/>
    <w:rsid w:val="7F5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name="annotation text"/>
    <w:lsdException w:unhideWhenUsed="0" w:uiPriority="0" w:semiHidden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ato" w:hAnsi="Lato" w:eastAsia="Calibri" w:cs="Times New Roman"/>
      <w:color w:val="404040" w:themeColor="text1" w:themeTint="BF"/>
      <w:sz w:val="24"/>
      <w:szCs w:val="24"/>
      <w:lang w:val="es-ES" w:eastAsia="es-E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240" w:after="60"/>
      <w:ind w:right="2608"/>
      <w:outlineLvl w:val="0"/>
    </w:pPr>
    <w:rPr>
      <w:rFonts w:ascii="Lato Black" w:hAnsi="Lato Black" w:cs="Arial"/>
      <w:b/>
      <w:color w:val="00B9F2"/>
      <w:kern w:val="28"/>
      <w:sz w:val="28"/>
      <w:lang w:val="es-MX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outlineLvl w:val="1"/>
    </w:pPr>
    <w:rPr>
      <w:i/>
      <w:sz w:val="24"/>
    </w:rPr>
  </w:style>
  <w:style w:type="paragraph" w:styleId="5">
    <w:name w:val="heading 3"/>
    <w:basedOn w:val="2"/>
    <w:next w:val="3"/>
    <w:qFormat/>
    <w:uiPriority w:val="0"/>
    <w:pPr>
      <w:numPr>
        <w:numId w:val="0"/>
      </w:numPr>
      <w:outlineLvl w:val="2"/>
    </w:pPr>
    <w:rPr>
      <w:sz w:val="22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20"/>
      <w:ind w:right="1701"/>
    </w:pPr>
    <w:rPr>
      <w:sz w:val="22"/>
    </w:rPr>
  </w:style>
  <w:style w:type="paragraph" w:styleId="14">
    <w:name w:val="Balloon Text"/>
    <w:basedOn w:val="1"/>
    <w:link w:val="46"/>
    <w:semiHidden/>
    <w:unhideWhenUsed/>
    <w:uiPriority w:val="99"/>
    <w:rPr>
      <w:rFonts w:ascii="Tahoma" w:hAnsi="Tahoma" w:cs="Tahoma"/>
      <w:sz w:val="16"/>
      <w:szCs w:val="16"/>
    </w:rPr>
  </w:style>
  <w:style w:type="paragraph" w:styleId="15">
    <w:name w:val="caption"/>
    <w:basedOn w:val="3"/>
    <w:next w:val="3"/>
    <w:qFormat/>
    <w:uiPriority w:val="0"/>
    <w:pPr>
      <w:spacing w:after="240"/>
      <w:jc w:val="center"/>
    </w:pPr>
    <w:rPr>
      <w:b/>
      <w:bCs/>
      <w:sz w:val="16"/>
    </w:rPr>
  </w:style>
  <w:style w:type="paragraph" w:styleId="16">
    <w:name w:val="Closing"/>
    <w:basedOn w:val="3"/>
    <w:uiPriority w:val="0"/>
    <w:pPr>
      <w:spacing w:before="360"/>
    </w:pPr>
  </w:style>
  <w:style w:type="character" w:styleId="17">
    <w:name w:val="annotation reference"/>
    <w:basedOn w:val="12"/>
    <w:semiHidden/>
    <w:unhideWhenUsed/>
    <w:uiPriority w:val="0"/>
    <w:rPr>
      <w:sz w:val="16"/>
      <w:szCs w:val="16"/>
    </w:rPr>
  </w:style>
  <w:style w:type="paragraph" w:styleId="18">
    <w:name w:val="annotation text"/>
    <w:basedOn w:val="1"/>
    <w:link w:val="76"/>
    <w:semiHidden/>
    <w:unhideWhenUsed/>
    <w:uiPriority w:val="0"/>
    <w:pPr>
      <w:widowControl w:val="0"/>
    </w:pPr>
    <w:rPr>
      <w:rFonts w:ascii="Times New Roman" w:hAnsi="Times New Roman" w:eastAsia="Times New Roman"/>
      <w:color w:val="auto"/>
      <w:sz w:val="20"/>
      <w:szCs w:val="20"/>
      <w:lang w:val="en-US" w:eastAsia="en-US"/>
    </w:rPr>
  </w:style>
  <w:style w:type="paragraph" w:styleId="19">
    <w:name w:val="annotation subject"/>
    <w:basedOn w:val="18"/>
    <w:next w:val="18"/>
    <w:link w:val="77"/>
    <w:semiHidden/>
    <w:unhideWhenUsed/>
    <w:uiPriority w:val="99"/>
    <w:pPr>
      <w:widowControl/>
    </w:pPr>
    <w:rPr>
      <w:rFonts w:ascii="Lato" w:hAnsi="Lato" w:eastAsia="Calibri"/>
      <w:b/>
      <w:bCs/>
      <w:color w:val="404040" w:themeColor="text1" w:themeTint="BF"/>
      <w:lang w:val="es-ES" w:eastAsia="es-E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0">
    <w:name w:val="Date"/>
    <w:basedOn w:val="3"/>
    <w:next w:val="21"/>
    <w:uiPriority w:val="0"/>
    <w:pPr>
      <w:spacing w:before="960"/>
      <w:ind w:right="1985"/>
      <w:jc w:val="right"/>
    </w:pPr>
  </w:style>
  <w:style w:type="paragraph" w:customStyle="1" w:styleId="21">
    <w:name w:val="DestNombre"/>
    <w:basedOn w:val="3"/>
    <w:next w:val="22"/>
    <w:uiPriority w:val="0"/>
    <w:rPr>
      <w:rFonts w:ascii="Lato Black" w:hAnsi="Lato Black"/>
      <w:b/>
      <w:lang w:val="es-MX"/>
    </w:rPr>
  </w:style>
  <w:style w:type="paragraph" w:customStyle="1" w:styleId="22">
    <w:name w:val="DestEmpresa"/>
    <w:basedOn w:val="3"/>
    <w:next w:val="23"/>
    <w:uiPriority w:val="0"/>
    <w:pPr>
      <w:spacing w:before="0"/>
    </w:pPr>
    <w:rPr>
      <w:lang w:val="es-MX"/>
    </w:rPr>
  </w:style>
  <w:style w:type="paragraph" w:customStyle="1" w:styleId="23">
    <w:name w:val="DestDirección"/>
    <w:basedOn w:val="3"/>
    <w:uiPriority w:val="0"/>
    <w:pPr>
      <w:spacing w:before="0"/>
    </w:pPr>
    <w:rPr>
      <w:lang w:val="es-MX"/>
    </w:rPr>
  </w:style>
  <w:style w:type="character" w:styleId="24">
    <w:name w:val="Emphasis"/>
    <w:basedOn w:val="12"/>
    <w:qFormat/>
    <w:uiPriority w:val="20"/>
    <w:rPr>
      <w:i/>
      <w:iCs/>
    </w:rPr>
  </w:style>
  <w:style w:type="paragraph" w:styleId="25">
    <w:name w:val="footer"/>
    <w:basedOn w:val="1"/>
    <w:semiHidden/>
    <w:uiPriority w:val="0"/>
    <w:pPr>
      <w:tabs>
        <w:tab w:val="center" w:pos="4419"/>
        <w:tab w:val="right" w:pos="8838"/>
      </w:tabs>
    </w:pPr>
  </w:style>
  <w:style w:type="paragraph" w:styleId="26">
    <w:name w:val="header"/>
    <w:basedOn w:val="1"/>
    <w:uiPriority w:val="0"/>
    <w:pPr>
      <w:tabs>
        <w:tab w:val="center" w:pos="4419"/>
        <w:tab w:val="right" w:pos="8838"/>
      </w:tabs>
    </w:pPr>
  </w:style>
  <w:style w:type="character" w:styleId="27">
    <w:name w:val="Hyperlink"/>
    <w:basedOn w:val="12"/>
    <w:unhideWhenUsed/>
    <w:uiPriority w:val="99"/>
    <w:rPr>
      <w:b/>
      <w:color w:val="00B9F2"/>
      <w:u w:val="single"/>
    </w:rPr>
  </w:style>
  <w:style w:type="paragraph" w:styleId="28">
    <w:name w:val="List Bullet"/>
    <w:basedOn w:val="3"/>
    <w:next w:val="3"/>
    <w:qFormat/>
    <w:uiPriority w:val="99"/>
    <w:pPr>
      <w:numPr>
        <w:ilvl w:val="0"/>
        <w:numId w:val="2"/>
      </w:numPr>
      <w:contextualSpacing/>
    </w:pPr>
  </w:style>
  <w:style w:type="paragraph" w:styleId="29">
    <w:name w:val="Normal (Web)"/>
    <w:basedOn w:val="1"/>
    <w:semiHidden/>
    <w:uiPriority w:val="99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character" w:styleId="30">
    <w:name w:val="page number"/>
    <w:basedOn w:val="12"/>
    <w:semiHidden/>
    <w:uiPriority w:val="0"/>
  </w:style>
  <w:style w:type="paragraph" w:styleId="31">
    <w:name w:val="Salutation"/>
    <w:basedOn w:val="3"/>
    <w:next w:val="3"/>
    <w:uiPriority w:val="0"/>
    <w:pPr>
      <w:spacing w:before="360"/>
    </w:pPr>
  </w:style>
  <w:style w:type="paragraph" w:styleId="32">
    <w:name w:val="Signature"/>
    <w:basedOn w:val="3"/>
    <w:uiPriority w:val="0"/>
    <w:pPr>
      <w:spacing w:before="960"/>
    </w:pPr>
    <w:rPr>
      <w:rFonts w:ascii="Lato Black" w:hAnsi="Lato Black"/>
    </w:rPr>
  </w:style>
  <w:style w:type="character" w:styleId="33">
    <w:name w:val="Strong"/>
    <w:basedOn w:val="12"/>
    <w:qFormat/>
    <w:uiPriority w:val="0"/>
    <w:rPr>
      <w:b/>
      <w:bCs/>
      <w:color w:val="00B9F2"/>
    </w:rPr>
  </w:style>
  <w:style w:type="paragraph" w:styleId="34">
    <w:name w:val="Subtitle"/>
    <w:basedOn w:val="1"/>
    <w:next w:val="1"/>
    <w:link w:val="57"/>
    <w:qFormat/>
    <w:uiPriority w:val="11"/>
    <w:pPr>
      <w:spacing w:after="160"/>
    </w:pPr>
    <w:rPr>
      <w:rFonts w:asciiTheme="minorHAnsi" w:hAnsiTheme="minorHAnsi" w:eastAsiaTheme="minorEastAsia" w:cstheme="minorBidi"/>
      <w:spacing w:val="15"/>
      <w:sz w:val="22"/>
      <w:szCs w:val="22"/>
    </w:rPr>
  </w:style>
  <w:style w:type="table" w:styleId="35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56"/>
    <w:qFormat/>
    <w:uiPriority w:val="10"/>
    <w:pPr>
      <w:contextualSpacing/>
    </w:pPr>
    <w:rPr>
      <w:rFonts w:asciiTheme="majorHAnsi" w:hAnsiTheme="majorHAnsi" w:eastAsiaTheme="majorEastAsia" w:cstheme="majorBidi"/>
      <w:color w:val="00B9F2"/>
      <w:spacing w:val="-10"/>
      <w:kern w:val="28"/>
      <w:sz w:val="56"/>
      <w:szCs w:val="56"/>
    </w:rPr>
  </w:style>
  <w:style w:type="paragraph" w:styleId="37">
    <w:name w:val="toc 1"/>
    <w:basedOn w:val="1"/>
    <w:next w:val="1"/>
    <w:uiPriority w:val="39"/>
    <w:pPr>
      <w:tabs>
        <w:tab w:val="left" w:pos="360"/>
        <w:tab w:val="right" w:leader="dot" w:pos="7080"/>
      </w:tabs>
      <w:spacing w:before="60" w:line="220" w:lineRule="exact"/>
      <w:ind w:left="360" w:hanging="360"/>
      <w:jc w:val="both"/>
    </w:pPr>
    <w:rPr>
      <w:rFonts w:ascii="Humanst521 BT" w:hAnsi="Humanst521 BT" w:eastAsia="Times New Roman" w:cs="Arial"/>
      <w:b/>
      <w:color w:val="auto"/>
      <w:szCs w:val="20"/>
      <w:lang w:val="es-MX" w:eastAsia="en-US"/>
    </w:rPr>
  </w:style>
  <w:style w:type="paragraph" w:styleId="38">
    <w:name w:val="toc 2"/>
    <w:basedOn w:val="1"/>
    <w:next w:val="1"/>
    <w:uiPriority w:val="39"/>
    <w:pPr>
      <w:tabs>
        <w:tab w:val="left" w:pos="880"/>
        <w:tab w:val="right" w:leader="dot" w:pos="7080"/>
      </w:tabs>
      <w:spacing w:line="220" w:lineRule="exact"/>
      <w:ind w:left="270"/>
      <w:jc w:val="both"/>
    </w:pPr>
    <w:rPr>
      <w:rFonts w:ascii="Humanst521 BT" w:hAnsi="Humanst521 BT" w:eastAsia="Times New Roman" w:cs="Arial"/>
      <w:color w:val="auto"/>
      <w:sz w:val="22"/>
      <w:szCs w:val="20"/>
      <w:lang w:val="es-MX" w:eastAsia="en-US"/>
    </w:rPr>
  </w:style>
  <w:style w:type="paragraph" w:styleId="39">
    <w:name w:val="toc 3"/>
    <w:basedOn w:val="1"/>
    <w:next w:val="1"/>
    <w:unhideWhenUsed/>
    <w:uiPriority w:val="39"/>
    <w:pPr>
      <w:tabs>
        <w:tab w:val="right" w:leader="dot" w:pos="7088"/>
      </w:tabs>
      <w:ind w:left="480"/>
    </w:pPr>
    <w:rPr>
      <w:rFonts w:ascii="Humanst521 BT" w:hAnsi="Humanst521 BT"/>
      <w:i/>
      <w:color w:val="auto"/>
      <w:sz w:val="20"/>
    </w:rPr>
  </w:style>
  <w:style w:type="paragraph" w:customStyle="1" w:styleId="40">
    <w:name w:val="Dirección"/>
    <w:basedOn w:val="25"/>
    <w:uiPriority w:val="0"/>
    <w:pPr>
      <w:tabs>
        <w:tab w:val="left" w:pos="567"/>
        <w:tab w:val="left" w:pos="3686"/>
        <w:tab w:val="left" w:pos="6804"/>
        <w:tab w:val="clear" w:pos="4419"/>
      </w:tabs>
      <w:spacing w:line="180" w:lineRule="exact"/>
    </w:pPr>
    <w:rPr>
      <w:sz w:val="12"/>
      <w:szCs w:val="12"/>
    </w:rPr>
  </w:style>
  <w:style w:type="paragraph" w:customStyle="1" w:styleId="41">
    <w:name w:val="Copias"/>
    <w:basedOn w:val="3"/>
    <w:uiPriority w:val="0"/>
    <w:pPr>
      <w:ind w:left="567" w:hanging="567"/>
    </w:pPr>
    <w:rPr>
      <w:sz w:val="18"/>
      <w:lang w:val="es-MX"/>
    </w:rPr>
  </w:style>
  <w:style w:type="character" w:customStyle="1" w:styleId="42">
    <w:name w:val="EstiloCorreo30"/>
    <w:basedOn w:val="12"/>
    <w:semiHidden/>
    <w:uiPriority w:val="0"/>
    <w:rPr>
      <w:rFonts w:ascii="Arial" w:hAnsi="Arial" w:cs="Arial"/>
      <w:color w:val="000000"/>
      <w:sz w:val="20"/>
    </w:rPr>
  </w:style>
  <w:style w:type="paragraph" w:customStyle="1" w:styleId="43">
    <w:name w:val="Imagen"/>
    <w:basedOn w:val="3"/>
    <w:uiPriority w:val="0"/>
    <w:pPr>
      <w:keepNext/>
      <w:jc w:val="center"/>
    </w:pPr>
  </w:style>
  <w:style w:type="paragraph" w:customStyle="1" w:styleId="44">
    <w:name w:val="Incisos"/>
    <w:basedOn w:val="3"/>
    <w:uiPriority w:val="0"/>
    <w:pPr>
      <w:numPr>
        <w:ilvl w:val="0"/>
        <w:numId w:val="3"/>
      </w:numPr>
    </w:pPr>
  </w:style>
  <w:style w:type="paragraph" w:customStyle="1" w:styleId="45">
    <w:name w:val="Texto de tabla"/>
    <w:basedOn w:val="3"/>
    <w:uiPriority w:val="0"/>
    <w:pPr>
      <w:ind w:right="0"/>
    </w:pPr>
    <w:rPr>
      <w:sz w:val="16"/>
    </w:rPr>
  </w:style>
  <w:style w:type="character" w:customStyle="1" w:styleId="46">
    <w:name w:val="Balloon Text Char"/>
    <w:basedOn w:val="12"/>
    <w:link w:val="14"/>
    <w:semiHidden/>
    <w:uiPriority w:val="99"/>
    <w:rPr>
      <w:rFonts w:ascii="Tahoma" w:hAnsi="Tahoma" w:eastAsia="Calibri" w:cs="Tahoma"/>
      <w:sz w:val="16"/>
      <w:szCs w:val="16"/>
      <w:lang w:val="es-ES" w:eastAsia="es-ES"/>
    </w:rPr>
  </w:style>
  <w:style w:type="paragraph" w:customStyle="1" w:styleId="47">
    <w:name w:val="Título del Texto"/>
    <w:basedOn w:val="3"/>
    <w:next w:val="48"/>
    <w:qFormat/>
    <w:uiPriority w:val="0"/>
    <w:pPr>
      <w:spacing w:before="240"/>
    </w:pPr>
    <w:rPr>
      <w:rFonts w:ascii="Lato Black" w:hAnsi="Lato Black" w:cs="Arial"/>
      <w:b/>
      <w:bCs/>
      <w:color w:val="00B9F2"/>
      <w:sz w:val="48"/>
      <w:lang w:val="es-MX"/>
    </w:rPr>
  </w:style>
  <w:style w:type="paragraph" w:customStyle="1" w:styleId="48">
    <w:name w:val="Subtítulo del Texto"/>
    <w:basedOn w:val="3"/>
    <w:next w:val="3"/>
    <w:qFormat/>
    <w:uiPriority w:val="0"/>
    <w:pPr>
      <w:spacing w:before="0" w:after="240"/>
    </w:pPr>
    <w:rPr>
      <w:sz w:val="28"/>
      <w:szCs w:val="28"/>
      <w:lang w:val="es-MX"/>
    </w:rPr>
  </w:style>
  <w:style w:type="paragraph" w:customStyle="1" w:styleId="49">
    <w:name w:val="Código"/>
    <w:basedOn w:val="3"/>
    <w:qFormat/>
    <w:uiPriority w:val="0"/>
    <w:pPr>
      <w:shd w:val="clear" w:color="auto" w:fill="FFFFCC"/>
      <w:spacing w:before="0"/>
      <w:ind w:left="567" w:right="1985"/>
    </w:pPr>
    <w:rPr>
      <w:rFonts w:ascii="Courier New" w:hAnsi="Courier New" w:cs="Courier New"/>
      <w:b/>
      <w:sz w:val="16"/>
      <w:lang w:val="es-MX"/>
    </w:rPr>
  </w:style>
  <w:style w:type="paragraph" w:customStyle="1" w:styleId="50">
    <w:name w:val="Instrucciones"/>
    <w:basedOn w:val="3"/>
    <w:next w:val="3"/>
    <w:qFormat/>
    <w:uiPriority w:val="0"/>
    <w:pPr>
      <w:pBdr>
        <w:left w:val="single" w:color="auto" w:sz="4" w:space="4"/>
      </w:pBdr>
    </w:pPr>
    <w:rPr>
      <w:rFonts w:ascii="Times New Roman" w:hAnsi="Times New Roman"/>
      <w:i/>
      <w:color w:val="50B848"/>
    </w:rPr>
  </w:style>
  <w:style w:type="character" w:customStyle="1" w:styleId="51">
    <w:name w:val="Mención sin resolver1"/>
    <w:basedOn w:val="12"/>
    <w:semiHidden/>
    <w:unhideWhenUsed/>
    <w:uiPriority w:val="99"/>
    <w:rPr>
      <w:color w:val="808080"/>
      <w:shd w:val="clear" w:color="auto" w:fill="E6E6E6"/>
    </w:rPr>
  </w:style>
  <w:style w:type="paragraph" w:customStyle="1" w:styleId="52">
    <w:name w:val="Puesto1"/>
    <w:basedOn w:val="32"/>
    <w:qFormat/>
    <w:uiPriority w:val="0"/>
    <w:pPr>
      <w:spacing w:before="0"/>
    </w:pPr>
    <w:rPr>
      <w:b/>
      <w:bCs/>
    </w:rPr>
  </w:style>
  <w:style w:type="table" w:customStyle="1" w:styleId="53">
    <w:name w:val="Tabla de lista 1 clara - Énfasis 11"/>
    <w:basedOn w:val="13"/>
    <w:uiPriority w:val="46"/>
    <w:tblStylePr w:type="firstRow">
      <w:rPr>
        <w:b/>
        <w:bCs/>
      </w:rPr>
      <w:tcPr>
        <w:tcBorders>
          <w:bottom w:val="single" w:color="95D4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D4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F0DA" w:themeFill="accent1" w:themeFillTint="33"/>
      </w:tcPr>
    </w:tblStylePr>
    <w:tblStylePr w:type="band1Horz">
      <w:tcPr>
        <w:shd w:val="clear" w:color="auto" w:fill="DBF0DA" w:themeFill="accent1" w:themeFillTint="33"/>
      </w:tcPr>
    </w:tblStylePr>
  </w:style>
  <w:style w:type="table" w:customStyle="1" w:styleId="54">
    <w:name w:val="Tabla de cuadrícula 4 - Énfasis 11"/>
    <w:basedOn w:val="13"/>
    <w:uiPriority w:val="49"/>
    <w:tblPr>
      <w:tblBorders>
        <w:top w:val="single" w:color="95D491" w:themeColor="accent1" w:themeTint="99" w:sz="4" w:space="0"/>
        <w:left w:val="single" w:color="95D491" w:themeColor="accent1" w:themeTint="99" w:sz="4" w:space="0"/>
        <w:bottom w:val="single" w:color="95D491" w:themeColor="accent1" w:themeTint="99" w:sz="4" w:space="0"/>
        <w:right w:val="single" w:color="95D491" w:themeColor="accent1" w:themeTint="99" w:sz="4" w:space="0"/>
        <w:insideH w:val="single" w:color="95D491" w:themeColor="accent1" w:themeTint="99" w:sz="4" w:space="0"/>
        <w:insideV w:val="single" w:color="95D4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0B848" w:themeColor="accent1" w:sz="4" w:space="0"/>
          <w:left w:val="single" w:color="50B848" w:themeColor="accent1" w:sz="4" w:space="0"/>
          <w:bottom w:val="single" w:color="50B848" w:themeColor="accent1" w:sz="4" w:space="0"/>
          <w:right w:val="single" w:color="50B848" w:themeColor="accent1" w:sz="4" w:space="0"/>
          <w:insideH w:val="nil"/>
          <w:insideV w:val="nil"/>
        </w:tcBorders>
        <w:shd w:val="clear" w:color="auto" w:fill="50B848" w:themeFill="accent1"/>
      </w:tcPr>
    </w:tblStylePr>
    <w:tblStylePr w:type="lastRow">
      <w:rPr>
        <w:b/>
        <w:bCs/>
      </w:rPr>
      <w:tcPr>
        <w:tcBorders>
          <w:top w:val="double" w:color="50B848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F0DA" w:themeFill="accent1" w:themeFillTint="33"/>
      </w:tcPr>
    </w:tblStylePr>
    <w:tblStylePr w:type="band1Horz">
      <w:tcPr>
        <w:shd w:val="clear" w:color="auto" w:fill="DBF0DA" w:themeFill="accent1" w:themeFillTint="33"/>
      </w:tcPr>
    </w:tblStylePr>
  </w:style>
  <w:style w:type="paragraph" w:styleId="55">
    <w:name w:val="No Spacing"/>
    <w:link w:val="70"/>
    <w:qFormat/>
    <w:uiPriority w:val="1"/>
    <w:rPr>
      <w:rFonts w:ascii="Lato" w:hAnsi="Lato" w:eastAsia="Calibri" w:cs="Times New Roman"/>
      <w:color w:val="404040" w:themeColor="text1" w:themeTint="BF"/>
      <w:sz w:val="24"/>
      <w:szCs w:val="24"/>
      <w:lang w:val="es-ES" w:eastAsia="es-E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Title Char"/>
    <w:basedOn w:val="12"/>
    <w:link w:val="36"/>
    <w:uiPriority w:val="10"/>
    <w:rPr>
      <w:rFonts w:asciiTheme="majorHAnsi" w:hAnsiTheme="majorHAnsi" w:eastAsiaTheme="majorEastAsia" w:cstheme="majorBidi"/>
      <w:color w:val="00B9F2"/>
      <w:spacing w:val="-10"/>
      <w:kern w:val="28"/>
      <w:sz w:val="56"/>
      <w:szCs w:val="56"/>
      <w:lang w:val="es-ES" w:eastAsia="es-ES"/>
    </w:rPr>
  </w:style>
  <w:style w:type="character" w:customStyle="1" w:styleId="57">
    <w:name w:val="Subtitle Char"/>
    <w:basedOn w:val="12"/>
    <w:link w:val="34"/>
    <w:uiPriority w:val="11"/>
    <w:rPr>
      <w:rFonts w:asciiTheme="minorHAnsi" w:hAnsiTheme="minorHAnsi" w:eastAsiaTheme="minorEastAsia" w:cstheme="minorBidi"/>
      <w:color w:val="404040" w:themeColor="text1" w:themeTint="BF"/>
      <w:spacing w:val="15"/>
      <w:sz w:val="22"/>
      <w:szCs w:val="22"/>
      <w:lang w:val="es-ES" w:eastAsia="es-E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Subtle Emphasis"/>
    <w:basedOn w:val="12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Intense Emphasis"/>
    <w:basedOn w:val="12"/>
    <w:qFormat/>
    <w:uiPriority w:val="21"/>
    <w:rPr>
      <w:color w:val="00B9F2"/>
    </w:rPr>
  </w:style>
  <w:style w:type="paragraph" w:styleId="60">
    <w:name w:val="Quote"/>
    <w:basedOn w:val="1"/>
    <w:next w:val="1"/>
    <w:link w:val="61"/>
    <w:qFormat/>
    <w:uiPriority w:val="29"/>
    <w:pPr>
      <w:spacing w:before="200" w:after="160"/>
      <w:ind w:left="864" w:right="864"/>
      <w:jc w:val="center"/>
    </w:pPr>
    <w:rPr>
      <w:i/>
      <w:iCs/>
    </w:rPr>
  </w:style>
  <w:style w:type="character" w:customStyle="1" w:styleId="61">
    <w:name w:val="Quote Char"/>
    <w:basedOn w:val="12"/>
    <w:link w:val="60"/>
    <w:uiPriority w:val="29"/>
    <w:rPr>
      <w:rFonts w:ascii="Lato" w:hAnsi="Lato" w:eastAsia="Calibri"/>
      <w:i/>
      <w:iCs/>
      <w:color w:val="404040" w:themeColor="text1" w:themeTint="BF"/>
      <w:sz w:val="24"/>
      <w:szCs w:val="24"/>
      <w:lang w:val="es-ES" w:eastAsia="es-E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2">
    <w:name w:val="Intense Quote"/>
    <w:basedOn w:val="1"/>
    <w:next w:val="1"/>
    <w:link w:val="63"/>
    <w:qFormat/>
    <w:uiPriority w:val="30"/>
    <w:pPr>
      <w:pBdr>
        <w:top w:val="single" w:color="50B848" w:themeColor="accent1" w:sz="4" w:space="10"/>
        <w:bottom w:val="single" w:color="50B848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63">
    <w:name w:val="Intense Quote Char"/>
    <w:basedOn w:val="12"/>
    <w:link w:val="62"/>
    <w:uiPriority w:val="30"/>
    <w:rPr>
      <w:rFonts w:ascii="Lato" w:hAnsi="Lato" w:eastAsia="Calibri"/>
      <w:i/>
      <w:iCs/>
      <w:color w:val="404040" w:themeColor="text1" w:themeTint="BF"/>
      <w:sz w:val="24"/>
      <w:szCs w:val="24"/>
      <w:lang w:val="es-ES" w:eastAsia="es-E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64">
    <w:name w:val="Tabla de cuadrícula 4 - Énfasis 41"/>
    <w:basedOn w:val="13"/>
    <w:qFormat/>
    <w:uiPriority w:val="49"/>
    <w:tblPr>
      <w:tblBorders>
        <w:top w:val="single" w:color="5ED9FE" w:themeColor="accent4" w:themeTint="99" w:sz="4" w:space="0"/>
        <w:left w:val="single" w:color="5ED9FE" w:themeColor="accent4" w:themeTint="99" w:sz="4" w:space="0"/>
        <w:bottom w:val="single" w:color="5ED9FE" w:themeColor="accent4" w:themeTint="99" w:sz="4" w:space="0"/>
        <w:right w:val="single" w:color="5ED9FE" w:themeColor="accent4" w:themeTint="99" w:sz="4" w:space="0"/>
        <w:insideH w:val="single" w:color="5ED9FE" w:themeColor="accent4" w:themeTint="99" w:sz="4" w:space="0"/>
        <w:insideV w:val="single" w:color="5ED9FE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9F2" w:themeColor="accent4" w:sz="4" w:space="0"/>
          <w:left w:val="single" w:color="00B9F2" w:themeColor="accent4" w:sz="4" w:space="0"/>
          <w:bottom w:val="single" w:color="00B9F2" w:themeColor="accent4" w:sz="4" w:space="0"/>
          <w:right w:val="single" w:color="00B9F2" w:themeColor="accent4" w:sz="4" w:space="0"/>
          <w:insideH w:val="nil"/>
          <w:insideV w:val="nil"/>
        </w:tcBorders>
        <w:shd w:val="clear" w:color="auto" w:fill="00B9F2" w:themeFill="accent4"/>
      </w:tcPr>
    </w:tblStylePr>
    <w:tblStylePr w:type="lastRow">
      <w:rPr>
        <w:b/>
        <w:bCs/>
      </w:rPr>
      <w:tcPr>
        <w:tcBorders>
          <w:top w:val="double" w:color="00B9F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9F2FF" w:themeFill="accent4" w:themeFillTint="33"/>
      </w:tcPr>
    </w:tblStylePr>
    <w:tblStylePr w:type="band1Horz">
      <w:tcPr>
        <w:shd w:val="clear" w:color="auto" w:fill="C9F2FF" w:themeFill="accent4" w:themeFillTint="33"/>
      </w:tcPr>
    </w:tblStylePr>
  </w:style>
  <w:style w:type="character" w:customStyle="1" w:styleId="65">
    <w:name w:val="Subtle Reference"/>
    <w:basedOn w:val="12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6">
    <w:name w:val="Intense Reference"/>
    <w:basedOn w:val="12"/>
    <w:qFormat/>
    <w:uiPriority w:val="32"/>
    <w:rPr>
      <w:b/>
      <w:bCs/>
      <w:smallCaps/>
      <w:color w:val="00B9F2"/>
      <w:spacing w:val="5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character" w:customStyle="1" w:styleId="68">
    <w:name w:val="Book Title"/>
    <w:basedOn w:val="12"/>
    <w:qFormat/>
    <w:uiPriority w:val="33"/>
    <w:rPr>
      <w:b/>
      <w:bCs/>
      <w:i/>
      <w:iCs/>
      <w:spacing w:val="5"/>
    </w:rPr>
  </w:style>
  <w:style w:type="character" w:customStyle="1" w:styleId="69">
    <w:name w:val="Mención sin resolver2"/>
    <w:basedOn w:val="12"/>
    <w:qFormat/>
    <w:uiPriority w:val="99"/>
    <w:rPr>
      <w:color w:val="808080"/>
      <w:shd w:val="clear" w:color="auto" w:fill="E6E6E6"/>
    </w:rPr>
  </w:style>
  <w:style w:type="character" w:customStyle="1" w:styleId="70">
    <w:name w:val="No Spacing Char"/>
    <w:basedOn w:val="12"/>
    <w:link w:val="55"/>
    <w:uiPriority w:val="1"/>
    <w:rPr>
      <w:rFonts w:ascii="Lato" w:hAnsi="Lato" w:eastAsia="Calibri"/>
      <w:color w:val="404040" w:themeColor="text1" w:themeTint="BF"/>
      <w:sz w:val="24"/>
      <w:szCs w:val="24"/>
      <w:lang w:val="es-ES" w:eastAsia="es-E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71">
    <w:name w:val="Título de tabla"/>
    <w:basedOn w:val="1"/>
    <w:uiPriority w:val="0"/>
    <w:rPr>
      <w:b/>
      <w:color w:val="FFFFFF" w:themeColor="background1"/>
      <w:sz w:val="16"/>
      <w14:textFill>
        <w14:solidFill>
          <w14:schemeClr w14:val="bg1"/>
        </w14:solidFill>
      </w14:textFill>
    </w:rPr>
  </w:style>
  <w:style w:type="table" w:customStyle="1" w:styleId="72">
    <w:name w:val="Tabla de cuadrícula 6 con colores - Énfasis 41"/>
    <w:basedOn w:val="13"/>
    <w:uiPriority w:val="51"/>
    <w:rPr>
      <w:color w:val="008BB5" w:themeColor="accent4" w:themeShade="BF"/>
    </w:rPr>
    <w:tblPr>
      <w:tblBorders>
        <w:top w:val="single" w:color="5ED9FE" w:themeColor="accent4" w:themeTint="99" w:sz="4" w:space="0"/>
        <w:left w:val="single" w:color="5ED9FE" w:themeColor="accent4" w:themeTint="99" w:sz="4" w:space="0"/>
        <w:bottom w:val="single" w:color="5ED9FE" w:themeColor="accent4" w:themeTint="99" w:sz="4" w:space="0"/>
        <w:right w:val="single" w:color="5ED9FE" w:themeColor="accent4" w:themeTint="99" w:sz="4" w:space="0"/>
        <w:insideH w:val="single" w:color="5ED9FE" w:themeColor="accent4" w:themeTint="99" w:sz="4" w:space="0"/>
        <w:insideV w:val="single" w:color="5ED9FE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5ED9FE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5ED9F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9F2FF" w:themeFill="accent4" w:themeFillTint="33"/>
      </w:tcPr>
    </w:tblStylePr>
    <w:tblStylePr w:type="band1Horz">
      <w:tcPr>
        <w:shd w:val="clear" w:color="auto" w:fill="C9F2FF" w:themeFill="accent4" w:themeFillTint="33"/>
      </w:tcPr>
    </w:tblStylePr>
  </w:style>
  <w:style w:type="paragraph" w:customStyle="1" w:styleId="73">
    <w:name w:val="Encabezado1"/>
    <w:basedOn w:val="1"/>
    <w:next w:val="1"/>
    <w:uiPriority w:val="0"/>
    <w:pPr>
      <w:widowControl w:val="0"/>
      <w:suppressAutoHyphens/>
      <w:jc w:val="center"/>
    </w:pPr>
    <w:rPr>
      <w:rFonts w:ascii="Arial" w:hAnsi="Arial" w:eastAsia="Times New Roman" w:cs="Arial"/>
      <w:b/>
      <w:color w:val="auto"/>
      <w:sz w:val="36"/>
      <w:szCs w:val="20"/>
      <w:lang w:val="es-MX" w:eastAsia="ar-SA"/>
    </w:rPr>
  </w:style>
  <w:style w:type="paragraph" w:customStyle="1" w:styleId="74">
    <w:name w:val="InfoBlue"/>
    <w:basedOn w:val="1"/>
    <w:next w:val="3"/>
    <w:uiPriority w:val="0"/>
    <w:pPr>
      <w:widowControl w:val="0"/>
      <w:tabs>
        <w:tab w:val="left" w:pos="162"/>
        <w:tab w:val="left" w:pos="1260"/>
      </w:tabs>
      <w:suppressAutoHyphens/>
      <w:spacing w:before="120" w:line="240" w:lineRule="atLeast"/>
      <w:ind w:left="158"/>
      <w:jc w:val="both"/>
    </w:pPr>
    <w:rPr>
      <w:rFonts w:ascii="Times New Roman" w:hAnsi="Times New Roman" w:eastAsia="Times New Roman"/>
      <w:i/>
      <w:color w:val="0000FF"/>
      <w:sz w:val="20"/>
      <w:szCs w:val="20"/>
      <w:lang w:val="es-MX" w:eastAsia="ar-SA"/>
    </w:rPr>
  </w:style>
  <w:style w:type="paragraph" w:customStyle="1" w:styleId="75">
    <w:name w:val="Título1"/>
    <w:basedOn w:val="1"/>
    <w:next w:val="1"/>
    <w:qFormat/>
    <w:uiPriority w:val="0"/>
    <w:pPr>
      <w:widowControl w:val="0"/>
      <w:jc w:val="center"/>
    </w:pPr>
    <w:rPr>
      <w:rFonts w:ascii="Arial" w:hAnsi="Arial" w:eastAsia="Times New Roman"/>
      <w:b/>
      <w:color w:val="auto"/>
      <w:sz w:val="36"/>
      <w:szCs w:val="20"/>
      <w:lang w:val="en-US" w:eastAsia="en-US"/>
    </w:rPr>
  </w:style>
  <w:style w:type="character" w:customStyle="1" w:styleId="76">
    <w:name w:val="Comment Text Char"/>
    <w:basedOn w:val="12"/>
    <w:link w:val="18"/>
    <w:semiHidden/>
    <w:uiPriority w:val="0"/>
    <w:rPr>
      <w:lang w:val="en-US" w:eastAsia="en-US"/>
    </w:rPr>
  </w:style>
  <w:style w:type="character" w:customStyle="1" w:styleId="77">
    <w:name w:val="Comment Subject Char"/>
    <w:basedOn w:val="76"/>
    <w:link w:val="19"/>
    <w:semiHidden/>
    <w:uiPriority w:val="99"/>
    <w:rPr>
      <w:rFonts w:ascii="Lato" w:hAnsi="Lato" w:eastAsia="Calibri"/>
      <w:b/>
      <w:bCs/>
      <w:color w:val="404040" w:themeColor="text1" w:themeTint="BF"/>
      <w:lang w:val="es-ES" w:eastAsia="es-E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8">
    <w:name w:val="Mención sin resolver3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6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landoa\Downloads\Documentos%20Digipro%202018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Digipro Black">
  <a:themeElements>
    <a:clrScheme name="Personalizado 1">
      <a:dk1>
        <a:sysClr val="windowText" lastClr="000000"/>
      </a:dk1>
      <a:lt1>
        <a:sysClr val="window" lastClr="FFFFFF"/>
      </a:lt1>
      <a:dk2>
        <a:srgbClr val="002838"/>
      </a:dk2>
      <a:lt2>
        <a:srgbClr val="EBEBEB"/>
      </a:lt2>
      <a:accent1>
        <a:srgbClr val="50B848"/>
      </a:accent1>
      <a:accent2>
        <a:srgbClr val="E6C133"/>
      </a:accent2>
      <a:accent3>
        <a:srgbClr val="EF7A24"/>
      </a:accent3>
      <a:accent4>
        <a:srgbClr val="00B9F2"/>
      </a:accent4>
      <a:accent5>
        <a:srgbClr val="75CEEC"/>
      </a:accent5>
      <a:accent6>
        <a:srgbClr val="65D6A0"/>
      </a:accent6>
      <a:hlink>
        <a:srgbClr val="C4E46E"/>
      </a:hlink>
      <a:folHlink>
        <a:srgbClr val="BDE0FB"/>
      </a:folHlink>
    </a:clrScheme>
    <a:fontScheme name="Personalizado 2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2000"/>
                <a:hueMod val="96000"/>
                <a:satMod val="128000"/>
                <a:lumMod val="114000"/>
              </a:schemeClr>
            </a:gs>
            <a:gs pos="100000">
              <a:schemeClr val="phClr">
                <a:shade val="62000"/>
                <a:hueMod val="100000"/>
                <a:satMod val="13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2000"/>
                <a:hueMod val="108000"/>
                <a:satMod val="164000"/>
                <a:lumMod val="69000"/>
              </a:schemeClr>
              <a:schemeClr val="phClr">
                <a:tint val="96000"/>
                <a:hueMod val="90000"/>
                <a:satMod val="130000"/>
                <a:lumMod val="134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OSI xmlns="2407c6a7-dd10-4e42-be6b-957149d39c0f" xsi:nil="true"/>
    <Cliente xmlns="2407c6a7-dd10-4e42-be6b-957149d39c0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6ED9090BD9F458E969FA74D9B23A8" ma:contentTypeVersion="3" ma:contentTypeDescription="Create a new document." ma:contentTypeScope="" ma:versionID="e14c1edd306104cedf9be1ed3b163ee4">
  <xsd:schema xmlns:xsd="http://www.w3.org/2001/XMLSchema" xmlns:p="http://schemas.microsoft.com/office/2006/metadata/properties" xmlns:ns2="2407c6a7-dd10-4e42-be6b-957149d39c0f" targetNamespace="http://schemas.microsoft.com/office/2006/metadata/properties" ma:root="true" ma:fieldsID="de5454fb6da2ff1c605321aab60ba93e" ns2:_="">
    <xsd:import namespace="2407c6a7-dd10-4e42-be6b-957149d39c0f"/>
    <xsd:element name="properties">
      <xsd:complexType>
        <xsd:sequence>
          <xsd:element name="documentManagement">
            <xsd:complexType>
              <xsd:all>
                <xsd:element ref="ns2:Cliente" minOccurs="0"/>
                <xsd:element ref="ns2:OS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407c6a7-dd10-4e42-be6b-957149d39c0f" elementFormDefault="qualified">
    <xsd:import namespace="http://schemas.microsoft.com/office/2006/documentManagement/types"/>
    <xsd:element name="Cliente" ma:index="8" nillable="true" ma:displayName="Cliente" ma:default="" ma:description="El nombre del cliente al que pertenece esta OSI" ma:internalName="Cliente">
      <xsd:simpleType>
        <xsd:restriction base="dms:Text">
          <xsd:maxLength value="30"/>
        </xsd:restriction>
      </xsd:simpleType>
    </xsd:element>
    <xsd:element name="OSI" ma:index="9" nillable="true" ma:displayName="OSI" ma:decimals="0" ma:internalName="OSI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6.xml><?xml version="1.0" encoding="utf-8"?>
<CoverPageProperties xmlns="http://schemas.microsoft.com/office/2006/coverPageProps">
  <PublishDate/>
  <Abstract>Cambio de reglas de negocio y configuraciones para la entrega del File de Salida.
Este cambio está respaldado bajo la SOCO 1246.</Abstract>
  <CompanyAddress/>
  <CompanyPhone/>
  <CompanyFax/>
  <CompanyEmail>luisrb@digipro.com.mx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571E18-0B4E-4758-BC8A-B3A0F77112AB}">
  <ds:schemaRefs/>
</ds:datastoreItem>
</file>

<file path=customXml/itemProps3.xml><?xml version="1.0" encoding="utf-8"?>
<ds:datastoreItem xmlns:ds="http://schemas.openxmlformats.org/officeDocument/2006/customXml" ds:itemID="{E172DD83-2756-4B0F-904C-167578BDAB6D}">
  <ds:schemaRefs/>
</ds:datastoreItem>
</file>

<file path=customXml/itemProps4.xml><?xml version="1.0" encoding="utf-8"?>
<ds:datastoreItem xmlns:ds="http://schemas.openxmlformats.org/officeDocument/2006/customXml" ds:itemID="{9BD3D62F-B6CC-4665-AA46-86ED10FBA169}">
  <ds:schemaRefs/>
</ds:datastoreItem>
</file>

<file path=customXml/itemProps5.xml><?xml version="1.0" encoding="utf-8"?>
<ds:datastoreItem xmlns:ds="http://schemas.openxmlformats.org/officeDocument/2006/customXml" ds:itemID="{5A5F1979-1AF5-4018-9A9C-58A640B81AED}">
  <ds:schemaRefs/>
</ds:datastoreItem>
</file>

<file path=customXml/itemProps6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Digipro 2018.dotx</Template>
  <Company>Digilab de México</Company>
  <Pages>5</Pages>
  <Words>439</Words>
  <Characters>2503</Characters>
  <Lines>20</Lines>
  <Paragraphs>5</Paragraphs>
  <TotalTime>1401</TotalTime>
  <ScaleCrop>false</ScaleCrop>
  <LinksUpToDate>false</LinksUpToDate>
  <CharactersWithSpaces>2937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2019-02-13T01:36:00Z</dcterms:created>
  <dc:creator>Luis Raúl Barrón Barraza</dc:creator>
  <cp:lastModifiedBy>ALIEN09</cp:lastModifiedBy>
  <cp:lastPrinted>2018-02-09T20:52:00Z</cp:lastPrinted>
  <dcterms:modified xsi:type="dcterms:W3CDTF">2023-09-01T00:52:10Z</dcterms:modified>
  <dc:subject>Desarrollador .Net</dc:subject>
  <dc:title>Examen practico DiGIPRO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0x010100DAC6ED9090BD9F458E969FA74D9B23A8</vt:lpwstr>
  </property>
  <property fmtid="{D5CDD505-2E9C-101B-9397-08002B2CF9AE}" pid="3" name="KSOProductBuildVer">
    <vt:lpwstr>1033-12.2.0.13193</vt:lpwstr>
  </property>
  <property fmtid="{D5CDD505-2E9C-101B-9397-08002B2CF9AE}" pid="4" name="ICV">
    <vt:lpwstr>BF91341C217E4EE88361859FCCE1AD07_12</vt:lpwstr>
  </property>
</Properties>
</file>